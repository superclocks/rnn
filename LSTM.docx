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E77AB" w14:textId="77777777" w:rsidR="001F73B7" w:rsidRDefault="001168DF" w:rsidP="0087765F">
      <w:pPr>
        <w:ind w:firstLine="4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68ABD24" wp14:editId="4BB8747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5793699" cy="4069830"/>
                <wp:effectExtent l="0" t="0" r="0" b="0"/>
                <wp:wrapNone/>
                <wp:docPr id="15" name="矩形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3699" cy="40698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23"/>
                            </w:tblGrid>
                            <w:tr w:rsidR="00345356" w14:paraId="604D928A" w14:textId="77777777" w:rsidTr="00C30D2F">
                              <w:trPr>
                                <w:trHeight w:val="144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183C6724" w14:textId="77777777" w:rsidR="00345356" w:rsidRDefault="00345356" w:rsidP="00C30D2F">
                                  <w:pPr>
                                    <w:pStyle w:val="af5"/>
                                    <w:ind w:firstLine="16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345356" w14:paraId="40C56780" w14:textId="77777777" w:rsidTr="00C30D2F">
                              <w:trPr>
                                <w:trHeight w:val="1440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14:paraId="1AFB9665" w14:textId="7360D914" w:rsidR="00345356" w:rsidRDefault="00C143CB" w:rsidP="00C56AA9">
                                  <w:pPr>
                                    <w:pStyle w:val="af5"/>
                                    <w:ind w:firstLine="1440"/>
                                    <w:suppressOverlap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华文隶书" w:eastAsia="华文隶书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-77979186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5356">
                                        <w:rPr>
                                          <w:rFonts w:ascii="华文隶书" w:eastAsia="华文隶书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 </w:t>
                                      </w:r>
                                      <w:r w:rsidR="00345356">
                                        <w:rPr>
                                          <w:rFonts w:ascii="华文隶书" w:eastAsia="华文隶书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LSTM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45356" w14:paraId="25F3196E" w14:textId="77777777" w:rsidTr="00C30D2F">
                              <w:trPr>
                                <w:trHeight w:val="144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702065ED" w14:textId="77777777" w:rsidR="00345356" w:rsidRDefault="00345356" w:rsidP="0087765F">
                                  <w:pPr>
                                    <w:pStyle w:val="af5"/>
                                    <w:ind w:firstLine="1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234CD3" w14:textId="1D59963E" w:rsidR="00345356" w:rsidRDefault="00C143CB" w:rsidP="00DD26D5">
                            <w:pPr>
                              <w:ind w:firstLineChars="66" w:firstLine="198"/>
                            </w:pPr>
                            <w:sdt>
                              <w:sdtPr>
                                <w:rPr>
                                  <w:rFonts w:cstheme="minorBidi"/>
                                  <w:sz w:val="30"/>
                                  <w:szCs w:val="30"/>
                                </w:rPr>
                                <w:id w:val="-17041555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5356">
                                  <w:rPr>
                                    <w:rFonts w:cstheme="minorBidi" w:hint="eastAsia"/>
                                    <w:sz w:val="30"/>
                                    <w:szCs w:val="30"/>
                                  </w:rPr>
                                  <w:t>本文介绍</w:t>
                                </w:r>
                                <w:r w:rsidR="00345356">
                                  <w:rPr>
                                    <w:rFonts w:cstheme="minorBidi"/>
                                    <w:sz w:val="30"/>
                                    <w:szCs w:val="30"/>
                                  </w:rPr>
                                  <w:t>LSTM</w:t>
                                </w:r>
                                <w:r w:rsidR="00345356">
                                  <w:rPr>
                                    <w:rFonts w:cstheme="minorBidi" w:hint="eastAsia"/>
                                    <w:sz w:val="30"/>
                                    <w:szCs w:val="30"/>
                                  </w:rPr>
                                  <w:t>网络的</w:t>
                                </w:r>
                                <w:r w:rsidR="00345356">
                                  <w:rPr>
                                    <w:rFonts w:cstheme="minorBidi" w:hint="eastAsia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345356">
                                  <w:rPr>
                                    <w:rFonts w:cstheme="minorBidi" w:hint="eastAsia"/>
                                    <w:sz w:val="30"/>
                                    <w:szCs w:val="30"/>
                                  </w:rPr>
                                  <w:t>各种模型的理论推导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BD24" id="_x77e9__x5f62__x0020_619" o:spid="_x0000_s1026" style="position:absolute;left:0;text-align:left;margin-left:0;margin-top:0;width:456.2pt;height:320.45pt;z-index:251661312;visibility:visible;mso-wrap-style:square;mso-width-percent:0;mso-height-percent:0;mso-top-percent:250;mso-wrap-distance-left:9pt;mso-wrap-distance-top:0;mso-wrap-distance-right:9pt;mso-wrap-distance-bottom:0;mso-position-horizontal:center;mso-position-horizontal-relative:page;mso-position-vertical-relative:page;mso-width-percent:0;mso-height-percent: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23"/>
                      </w:tblGrid>
                      <w:tr w:rsidR="00345356" w14:paraId="604D928A" w14:textId="77777777" w:rsidTr="00C30D2F">
                        <w:trPr>
                          <w:trHeight w:val="144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183C6724" w14:textId="77777777" w:rsidR="00345356" w:rsidRDefault="00345356" w:rsidP="00C30D2F">
                            <w:pPr>
                              <w:pStyle w:val="af5"/>
                              <w:ind w:firstLine="16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345356" w14:paraId="40C56780" w14:textId="77777777" w:rsidTr="00C30D2F">
                        <w:trPr>
                          <w:trHeight w:val="1440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1AFB9665" w14:textId="7360D914" w:rsidR="00345356" w:rsidRDefault="00C143CB" w:rsidP="00C56AA9">
                            <w:pPr>
                              <w:pStyle w:val="af5"/>
                              <w:ind w:firstLine="1440"/>
                              <w:suppressOverlap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华文隶书" w:eastAsia="华文隶书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-77979186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5356">
                                  <w:rPr>
                                    <w:rFonts w:ascii="华文隶书" w:eastAsia="华文隶书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 </w:t>
                                </w:r>
                                <w:r w:rsidR="00345356">
                                  <w:rPr>
                                    <w:rFonts w:ascii="华文隶书" w:eastAsia="华文隶书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LSTM</w:t>
                                </w:r>
                              </w:sdtContent>
                            </w:sdt>
                          </w:p>
                        </w:tc>
                      </w:tr>
                      <w:tr w:rsidR="00345356" w14:paraId="25F3196E" w14:textId="77777777" w:rsidTr="00C30D2F">
                        <w:trPr>
                          <w:trHeight w:val="144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702065ED" w14:textId="77777777" w:rsidR="00345356" w:rsidRDefault="00345356" w:rsidP="0087765F">
                            <w:pPr>
                              <w:pStyle w:val="af5"/>
                              <w:ind w:firstLine="16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7A234CD3" w14:textId="1D59963E" w:rsidR="00345356" w:rsidRDefault="00C143CB" w:rsidP="00DD26D5">
                      <w:pPr>
                        <w:ind w:firstLineChars="66" w:firstLine="198"/>
                      </w:pPr>
                      <w:sdt>
                        <w:sdtPr>
                          <w:rPr>
                            <w:rFonts w:cstheme="minorBidi"/>
                            <w:sz w:val="30"/>
                            <w:szCs w:val="30"/>
                          </w:rPr>
                          <w:id w:val="-17041555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345356">
                            <w:rPr>
                              <w:rFonts w:cstheme="minorBidi" w:hint="eastAsia"/>
                              <w:sz w:val="30"/>
                              <w:szCs w:val="30"/>
                            </w:rPr>
                            <w:t>本文介绍</w:t>
                          </w:r>
                          <w:r w:rsidR="00345356">
                            <w:rPr>
                              <w:rFonts w:cstheme="minorBidi"/>
                              <w:sz w:val="30"/>
                              <w:szCs w:val="30"/>
                            </w:rPr>
                            <w:t>LSTM</w:t>
                          </w:r>
                          <w:r w:rsidR="00345356">
                            <w:rPr>
                              <w:rFonts w:cstheme="minorBidi" w:hint="eastAsia"/>
                              <w:sz w:val="30"/>
                              <w:szCs w:val="30"/>
                            </w:rPr>
                            <w:t>网络的</w:t>
                          </w:r>
                          <w:r w:rsidR="00345356">
                            <w:rPr>
                              <w:rFonts w:cstheme="minorBidi" w:hint="eastAsia"/>
                              <w:sz w:val="30"/>
                              <w:szCs w:val="30"/>
                            </w:rPr>
                            <w:t xml:space="preserve"> </w:t>
                          </w:r>
                          <w:r w:rsidR="00345356">
                            <w:rPr>
                              <w:rFonts w:cstheme="minorBidi" w:hint="eastAsia"/>
                              <w:sz w:val="30"/>
                              <w:szCs w:val="30"/>
                            </w:rPr>
                            <w:t>各种模型的理论推导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E500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78C11C72" wp14:editId="236D40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自选图形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D78861" id="_x81ea__x9009__x56fe__x5f62__x0020_622" o:spid="_x0000_s1026" style="position:absolute;left:0;text-align:left;margin-left:0;margin-top:0;width:561.35pt;height:742.95pt;z-index:251659263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5JnDwPsAAADhAQAAEwAAAAAAAAAAAAAAAAAAAAAAW0NvbnRlbnRfVHlwZXNdLnht&#10;bFBLAQItABQABgAIAAAAIQAjsmrh1wAAAJQBAAALAAAAAAAAAAAAAAAAACwBAABfcmVscy8ucmVs&#10;c1BLAQItABQABgAIAAAAIQCpaWFN0wIAAMAFAAAOAAAAAAAAAAAAAAAAACw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500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14FFE03" wp14:editId="64D083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309870" cy="128905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09870" cy="12890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436A4CB7" w14:textId="77777777" w:rsidR="00345356" w:rsidRDefault="00C143CB" w:rsidP="0087765F">
                                <w:pPr>
                                  <w:pStyle w:val="af5"/>
                                  <w:spacing w:line="276" w:lineRule="auto"/>
                                  <w:ind w:firstLine="480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5356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*</w:t>
                                    </w:r>
                                    <w:r w:rsidR="0034535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*****</w:t>
                                    </w:r>
                                  </w:sdtContent>
                                </w:sdt>
                              </w:p>
                              <w:p w14:paraId="600DE83D" w14:textId="77777777" w:rsidR="00345356" w:rsidRDefault="00345356" w:rsidP="0087765F">
                                <w:pPr>
                                  <w:pStyle w:val="af5"/>
                                  <w:spacing w:line="276" w:lineRule="auto"/>
                                  <w:ind w:firstLine="480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10934B3F" w14:textId="77777777" w:rsidR="00345356" w:rsidRDefault="00C143CB" w:rsidP="0087765F">
                                <w:pPr>
                                  <w:pStyle w:val="af5"/>
                                  <w:spacing w:line="276" w:lineRule="auto"/>
                                  <w:ind w:firstLine="480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08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45356">
                                      <w:rPr>
                                        <w:rFonts w:hint="eastAsia"/>
                                      </w:rPr>
                                      <w:t>201</w:t>
                                    </w:r>
                                    <w:r w:rsidR="00345356">
                                      <w:t>7</w:t>
                                    </w:r>
                                    <w:r w:rsidR="00345356">
                                      <w:rPr>
                                        <w:rFonts w:hint="eastAsia"/>
                                      </w:rPr>
                                      <w:t>-4-8</w:t>
                                    </w:r>
                                  </w:sdtContent>
                                </w:sdt>
                              </w:p>
                              <w:p w14:paraId="7DBA769E" w14:textId="77777777" w:rsidR="00345356" w:rsidRDefault="00345356" w:rsidP="0087765F">
                                <w:pPr>
                                  <w:pStyle w:val="af5"/>
                                  <w:spacing w:line="276" w:lineRule="auto"/>
                                  <w:ind w:firstLine="480"/>
                                  <w:jc w:val="center"/>
                                </w:pPr>
                                <w:r>
                                  <w:rPr>
                                    <w:lang w:val="zh-CN"/>
                                  </w:rPr>
                                  <w:t>作者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</w:rPr>
                                  <w:t>钟超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14FFE03" id="_x77e9__x5f62__x0020_618" o:spid="_x0000_s1027" style="position:absolute;left:0;text-align:left;margin-left:0;margin-top:0;width:418.1pt;height:101.5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" o:allowincell="f" filled="f" stroked="f" strokeweight=".25pt">
                    <v:textbox style="mso-fit-shape-to-text:t" inset=",18pt,,18pt">
                      <w:txbxContent>
                        <w:p w14:paraId="436A4CB7" w14:textId="77777777" w:rsidR="00345356" w:rsidRDefault="00345356" w:rsidP="0087765F">
                          <w:pPr>
                            <w:pStyle w:val="af5"/>
                            <w:spacing w:line="276" w:lineRule="auto"/>
                            <w:ind w:firstLine="480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*****</w:t>
                              </w:r>
                            </w:sdtContent>
                          </w:sdt>
                        </w:p>
                        <w:p w14:paraId="600DE83D" w14:textId="77777777" w:rsidR="00345356" w:rsidRDefault="00345356" w:rsidP="0087765F">
                          <w:pPr>
                            <w:pStyle w:val="af5"/>
                            <w:spacing w:line="276" w:lineRule="auto"/>
                            <w:ind w:firstLine="480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10934B3F" w14:textId="77777777" w:rsidR="00345356" w:rsidRDefault="00345356" w:rsidP="0087765F">
                          <w:pPr>
                            <w:pStyle w:val="af5"/>
                            <w:spacing w:line="276" w:lineRule="auto"/>
                            <w:ind w:firstLine="480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08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</w:t>
                              </w:r>
                              <w: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>-4-8</w:t>
                              </w:r>
                            </w:sdtContent>
                          </w:sdt>
                        </w:p>
                        <w:p w14:paraId="7DBA769E" w14:textId="77777777" w:rsidR="00345356" w:rsidRDefault="00345356" w:rsidP="0087765F">
                          <w:pPr>
                            <w:pStyle w:val="af5"/>
                            <w:spacing w:line="276" w:lineRule="auto"/>
                            <w:ind w:firstLine="480"/>
                            <w:jc w:val="center"/>
                          </w:pPr>
                          <w:r>
                            <w:rPr>
                              <w:lang w:val="zh-CN"/>
                            </w:rPr>
                            <w:t>作者</w:t>
                          </w:r>
                          <w:r>
                            <w:rPr>
                              <w:lang w:val="zh-CN"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</w:rPr>
                            <w:t>钟超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5002C">
            <w:br w:type="page"/>
          </w:r>
        </w:sdtContent>
      </w:sdt>
    </w:p>
    <w:p w14:paraId="39519125" w14:textId="3F9B61DA" w:rsidR="001F73B7" w:rsidRDefault="00C143CB" w:rsidP="0087765F">
      <w:pPr>
        <w:pStyle w:val="a4"/>
        <w:ind w:firstLine="480"/>
        <w:rPr>
          <w:smallCaps w:val="0"/>
        </w:rPr>
      </w:pPr>
      <w:sdt>
        <w:sdtPr>
          <w:rPr>
            <w:smallCaps w:val="0"/>
            <w:sz w:val="24"/>
            <w:szCs w:val="24"/>
          </w:rPr>
          <w:alias w:val="标题"/>
          <w:tag w:val="标题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D2F">
            <w:rPr>
              <w:rFonts w:eastAsia="宋体" w:hint="eastAsia"/>
              <w:smallCaps w:val="0"/>
              <w:sz w:val="24"/>
              <w:szCs w:val="24"/>
            </w:rPr>
            <w:t xml:space="preserve">             LSTM</w:t>
          </w:r>
        </w:sdtContent>
      </w:sdt>
    </w:p>
    <w:sdt>
      <w:sdtPr>
        <w:rPr>
          <w:rFonts w:asciiTheme="minorHAnsi" w:eastAsiaTheme="minorEastAsia" w:hAnsiTheme="minorHAnsi" w:cs="Times New Roman"/>
          <w:b w:val="0"/>
          <w:bCs w:val="0"/>
          <w:color w:val="000000" w:themeColor="text1"/>
          <w:sz w:val="22"/>
          <w:szCs w:val="20"/>
          <w:lang w:val="zh-CN"/>
        </w:rPr>
        <w:id w:val="1694950532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14:paraId="093A10DC" w14:textId="77777777" w:rsidR="00A92BFB" w:rsidRDefault="00A92BFB" w:rsidP="0087765F">
          <w:pPr>
            <w:pStyle w:val="afe"/>
            <w:ind w:firstLine="440"/>
          </w:pPr>
          <w:r>
            <w:rPr>
              <w:lang w:val="zh-CN"/>
            </w:rPr>
            <w:t>目录</w:t>
          </w:r>
        </w:p>
        <w:p w14:paraId="4EED1927" w14:textId="77777777" w:rsidR="008E2A29" w:rsidRDefault="00A92BFB">
          <w:pPr>
            <w:pStyle w:val="11"/>
            <w:ind w:firstLine="480"/>
            <w:rPr>
              <w:rFonts w:asciiTheme="minorHAnsi" w:hAnsiTheme="minorHAnsi" w:cstheme="minorBidi"/>
              <w:smallCaps w:val="0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6891" w:history="1">
            <w:r w:rsidR="008E2A29" w:rsidRPr="00D50297">
              <w:rPr>
                <w:rStyle w:val="aff"/>
                <w:noProof/>
              </w:rPr>
              <w:t>1 LSTM</w:t>
            </w:r>
            <w:r w:rsidR="008E2A29">
              <w:rPr>
                <w:noProof/>
                <w:webHidden/>
              </w:rPr>
              <w:tab/>
            </w:r>
            <w:r w:rsidR="008E2A29">
              <w:rPr>
                <w:noProof/>
                <w:webHidden/>
              </w:rPr>
              <w:fldChar w:fldCharType="begin"/>
            </w:r>
            <w:r w:rsidR="008E2A29">
              <w:rPr>
                <w:noProof/>
                <w:webHidden/>
              </w:rPr>
              <w:instrText xml:space="preserve"> PAGEREF _Toc486586891 \h </w:instrText>
            </w:r>
            <w:r w:rsidR="008E2A29">
              <w:rPr>
                <w:noProof/>
                <w:webHidden/>
              </w:rPr>
            </w:r>
            <w:r w:rsidR="008E2A29">
              <w:rPr>
                <w:noProof/>
                <w:webHidden/>
              </w:rPr>
              <w:fldChar w:fldCharType="separate"/>
            </w:r>
            <w:r w:rsidR="008E2A29">
              <w:rPr>
                <w:noProof/>
                <w:webHidden/>
              </w:rPr>
              <w:t>2</w:t>
            </w:r>
            <w:r w:rsidR="008E2A29">
              <w:rPr>
                <w:noProof/>
                <w:webHidden/>
              </w:rPr>
              <w:fldChar w:fldCharType="end"/>
            </w:r>
          </w:hyperlink>
        </w:p>
        <w:p w14:paraId="78EAD278" w14:textId="77777777" w:rsidR="008E2A29" w:rsidRDefault="00C143CB">
          <w:pPr>
            <w:pStyle w:val="22"/>
            <w:ind w:firstLine="480"/>
            <w:rPr>
              <w:rFonts w:asciiTheme="minorHAnsi" w:hAnsiTheme="minorHAnsi" w:cstheme="minorBidi"/>
              <w:smallCaps w:val="0"/>
              <w:noProof/>
              <w:kern w:val="2"/>
            </w:rPr>
          </w:pPr>
          <w:hyperlink w:anchor="_Toc486586892" w:history="1">
            <w:r w:rsidR="008E2A29" w:rsidRPr="00D50297">
              <w:rPr>
                <w:rStyle w:val="aff"/>
                <w:noProof/>
              </w:rPr>
              <w:t xml:space="preserve">1.1 </w:t>
            </w:r>
            <w:r w:rsidR="008E2A29" w:rsidRPr="00D50297">
              <w:rPr>
                <w:rStyle w:val="aff"/>
                <w:noProof/>
              </w:rPr>
              <w:t>求解</w:t>
            </w:r>
            <m:oMath>
              <m:r>
                <w:rPr>
                  <w:rStyle w:val="aff"/>
                  <w:rFonts w:ascii="Cambria Math" w:hAnsi="Cambria Math"/>
                  <w:noProof/>
                </w:rPr>
                <m:t>g,i,f</m:t>
              </m:r>
            </m:oMath>
            <w:r w:rsidR="008E2A29" w:rsidRPr="00D50297">
              <w:rPr>
                <w:rStyle w:val="aff"/>
                <w:noProof/>
              </w:rPr>
              <w:t>门参数</w:t>
            </w:r>
            <w:r w:rsidR="008E2A29">
              <w:rPr>
                <w:noProof/>
                <w:webHidden/>
              </w:rPr>
              <w:tab/>
            </w:r>
            <w:r w:rsidR="008E2A29">
              <w:rPr>
                <w:noProof/>
                <w:webHidden/>
              </w:rPr>
              <w:fldChar w:fldCharType="begin"/>
            </w:r>
            <w:r w:rsidR="008E2A29">
              <w:rPr>
                <w:noProof/>
                <w:webHidden/>
              </w:rPr>
              <w:instrText xml:space="preserve"> PAGEREF _Toc486586892 \h </w:instrText>
            </w:r>
            <w:r w:rsidR="008E2A29">
              <w:rPr>
                <w:noProof/>
                <w:webHidden/>
              </w:rPr>
            </w:r>
            <w:r w:rsidR="008E2A29">
              <w:rPr>
                <w:noProof/>
                <w:webHidden/>
              </w:rPr>
              <w:fldChar w:fldCharType="separate"/>
            </w:r>
            <w:r w:rsidR="008E2A29">
              <w:rPr>
                <w:noProof/>
                <w:webHidden/>
              </w:rPr>
              <w:t>3</w:t>
            </w:r>
            <w:r w:rsidR="008E2A29">
              <w:rPr>
                <w:noProof/>
                <w:webHidden/>
              </w:rPr>
              <w:fldChar w:fldCharType="end"/>
            </w:r>
          </w:hyperlink>
        </w:p>
        <w:p w14:paraId="6399359C" w14:textId="77777777" w:rsidR="008E2A29" w:rsidRDefault="00C143CB">
          <w:pPr>
            <w:pStyle w:val="32"/>
            <w:ind w:firstLine="480"/>
            <w:rPr>
              <w:rFonts w:asciiTheme="minorHAnsi" w:hAnsiTheme="minorHAnsi" w:cstheme="minorBidi"/>
              <w:smallCaps w:val="0"/>
              <w:noProof/>
              <w:kern w:val="2"/>
            </w:rPr>
          </w:pPr>
          <w:hyperlink w:anchor="_Toc486586893" w:history="1">
            <w:r w:rsidR="008E2A29" w:rsidRPr="00D50297">
              <w:rPr>
                <w:rStyle w:val="aff"/>
                <w:noProof/>
              </w:rPr>
              <w:t xml:space="preserve">1.1.1 </w:t>
            </w:r>
            <w:r w:rsidR="008E2A29" w:rsidRPr="00D50297">
              <w:rPr>
                <w:rStyle w:val="aff"/>
                <w:noProof/>
              </w:rPr>
              <w:t>求解</w:t>
            </w:r>
            <m:oMath>
              <m:r>
                <w:rPr>
                  <w:rStyle w:val="aff"/>
                  <w:rFonts w:ascii="Cambria Math" w:hAnsi="Cambria Math"/>
                  <w:noProof/>
                </w:rPr>
                <m:t>∂Li∂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noProof/>
                </w:rPr>
                <m:t>s</m:t>
              </m:r>
              <m:r>
                <w:rPr>
                  <w:rStyle w:val="aff"/>
                  <w:rFonts w:ascii="Cambria Math" w:hAnsi="Cambria Math"/>
                  <w:noProof/>
                </w:rPr>
                <m:t>t</m:t>
              </m:r>
            </m:oMath>
            <w:r w:rsidR="008E2A29">
              <w:rPr>
                <w:noProof/>
                <w:webHidden/>
              </w:rPr>
              <w:tab/>
            </w:r>
            <w:r w:rsidR="008E2A29">
              <w:rPr>
                <w:noProof/>
                <w:webHidden/>
              </w:rPr>
              <w:fldChar w:fldCharType="begin"/>
            </w:r>
            <w:r w:rsidR="008E2A29">
              <w:rPr>
                <w:noProof/>
                <w:webHidden/>
              </w:rPr>
              <w:instrText xml:space="preserve"> PAGEREF _Toc486586893 \h </w:instrText>
            </w:r>
            <w:r w:rsidR="008E2A29">
              <w:rPr>
                <w:noProof/>
                <w:webHidden/>
              </w:rPr>
            </w:r>
            <w:r w:rsidR="008E2A29">
              <w:rPr>
                <w:noProof/>
                <w:webHidden/>
              </w:rPr>
              <w:fldChar w:fldCharType="separate"/>
            </w:r>
            <w:r w:rsidR="008E2A29">
              <w:rPr>
                <w:noProof/>
                <w:webHidden/>
              </w:rPr>
              <w:t>3</w:t>
            </w:r>
            <w:r w:rsidR="008E2A29">
              <w:rPr>
                <w:noProof/>
                <w:webHidden/>
              </w:rPr>
              <w:fldChar w:fldCharType="end"/>
            </w:r>
          </w:hyperlink>
        </w:p>
        <w:p w14:paraId="07AA90CB" w14:textId="77777777" w:rsidR="008E2A29" w:rsidRDefault="00C143CB">
          <w:pPr>
            <w:pStyle w:val="32"/>
            <w:ind w:firstLine="480"/>
            <w:rPr>
              <w:rFonts w:asciiTheme="minorHAnsi" w:hAnsiTheme="minorHAnsi" w:cstheme="minorBidi"/>
              <w:smallCaps w:val="0"/>
              <w:noProof/>
              <w:kern w:val="2"/>
            </w:rPr>
          </w:pPr>
          <w:hyperlink w:anchor="_Toc486586894" w:history="1">
            <w:r w:rsidR="008E2A29" w:rsidRPr="00D50297">
              <w:rPr>
                <w:rStyle w:val="aff"/>
                <w:noProof/>
              </w:rPr>
              <w:t xml:space="preserve">1.1.2 </w:t>
            </w:r>
            <w:r w:rsidR="008E2A29" w:rsidRPr="00D50297">
              <w:rPr>
                <w:rStyle w:val="aff"/>
                <w:noProof/>
              </w:rPr>
              <w:t>求解</w:t>
            </w:r>
            <m:oMath>
              <m:r>
                <w:rPr>
                  <w:rStyle w:val="aff"/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noProof/>
                </w:rPr>
                <m:t>s</m:t>
              </m:r>
              <m:r>
                <w:rPr>
                  <w:rStyle w:val="aff"/>
                  <w:rFonts w:ascii="Cambria Math" w:hAnsi="Cambria Math"/>
                  <w:noProof/>
                </w:rPr>
                <m:t>t∂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  <w:noProof/>
                </w:rPr>
                <m:t>W</m:t>
              </m:r>
            </m:oMath>
            <w:r w:rsidR="008E2A29">
              <w:rPr>
                <w:noProof/>
                <w:webHidden/>
              </w:rPr>
              <w:tab/>
            </w:r>
            <w:r w:rsidR="008E2A29">
              <w:rPr>
                <w:noProof/>
                <w:webHidden/>
              </w:rPr>
              <w:fldChar w:fldCharType="begin"/>
            </w:r>
            <w:r w:rsidR="008E2A29">
              <w:rPr>
                <w:noProof/>
                <w:webHidden/>
              </w:rPr>
              <w:instrText xml:space="preserve"> PAGEREF _Toc486586894 \h </w:instrText>
            </w:r>
            <w:r w:rsidR="008E2A29">
              <w:rPr>
                <w:noProof/>
                <w:webHidden/>
              </w:rPr>
            </w:r>
            <w:r w:rsidR="008E2A29">
              <w:rPr>
                <w:noProof/>
                <w:webHidden/>
              </w:rPr>
              <w:fldChar w:fldCharType="separate"/>
            </w:r>
            <w:r w:rsidR="008E2A29">
              <w:rPr>
                <w:noProof/>
                <w:webHidden/>
              </w:rPr>
              <w:t>4</w:t>
            </w:r>
            <w:r w:rsidR="008E2A29">
              <w:rPr>
                <w:noProof/>
                <w:webHidden/>
              </w:rPr>
              <w:fldChar w:fldCharType="end"/>
            </w:r>
          </w:hyperlink>
        </w:p>
        <w:p w14:paraId="35817D89" w14:textId="77777777" w:rsidR="008E2A29" w:rsidRDefault="00C143CB">
          <w:pPr>
            <w:pStyle w:val="22"/>
            <w:ind w:firstLine="480"/>
            <w:rPr>
              <w:rFonts w:asciiTheme="minorHAnsi" w:hAnsiTheme="minorHAnsi" w:cstheme="minorBidi"/>
              <w:smallCaps w:val="0"/>
              <w:noProof/>
              <w:kern w:val="2"/>
            </w:rPr>
          </w:pPr>
          <w:hyperlink w:anchor="_Toc486586895" w:history="1">
            <w:r w:rsidR="008E2A29" w:rsidRPr="00D50297">
              <w:rPr>
                <w:rStyle w:val="aff"/>
                <w:noProof/>
              </w:rPr>
              <w:t xml:space="preserve">1.2 </w:t>
            </w:r>
            <w:r w:rsidR="008E2A29" w:rsidRPr="00D50297">
              <w:rPr>
                <w:rStyle w:val="aff"/>
                <w:noProof/>
              </w:rPr>
              <w:t>求解</w:t>
            </w:r>
            <m:oMath>
              <m:r>
                <m:rPr>
                  <m:sty m:val="p"/>
                </m:rPr>
                <w:rPr>
                  <w:rStyle w:val="aff"/>
                  <w:rFonts w:ascii="Cambria Math" w:hAnsi="Cambria Math"/>
                  <w:noProof/>
                </w:rPr>
                <m:t>o</m:t>
              </m:r>
            </m:oMath>
            <w:r w:rsidR="008E2A29" w:rsidRPr="00D50297">
              <w:rPr>
                <w:rStyle w:val="aff"/>
                <w:noProof/>
              </w:rPr>
              <w:t>门参数</w:t>
            </w:r>
            <w:r w:rsidR="008E2A29">
              <w:rPr>
                <w:noProof/>
                <w:webHidden/>
              </w:rPr>
              <w:tab/>
            </w:r>
            <w:r w:rsidR="008E2A29">
              <w:rPr>
                <w:noProof/>
                <w:webHidden/>
              </w:rPr>
              <w:fldChar w:fldCharType="begin"/>
            </w:r>
            <w:r w:rsidR="008E2A29">
              <w:rPr>
                <w:noProof/>
                <w:webHidden/>
              </w:rPr>
              <w:instrText xml:space="preserve"> PAGEREF _Toc486586895 \h </w:instrText>
            </w:r>
            <w:r w:rsidR="008E2A29">
              <w:rPr>
                <w:noProof/>
                <w:webHidden/>
              </w:rPr>
            </w:r>
            <w:r w:rsidR="008E2A29">
              <w:rPr>
                <w:noProof/>
                <w:webHidden/>
              </w:rPr>
              <w:fldChar w:fldCharType="separate"/>
            </w:r>
            <w:r w:rsidR="008E2A29">
              <w:rPr>
                <w:noProof/>
                <w:webHidden/>
              </w:rPr>
              <w:t>5</w:t>
            </w:r>
            <w:r w:rsidR="008E2A29">
              <w:rPr>
                <w:noProof/>
                <w:webHidden/>
              </w:rPr>
              <w:fldChar w:fldCharType="end"/>
            </w:r>
          </w:hyperlink>
        </w:p>
        <w:p w14:paraId="43B9B6AD" w14:textId="77777777" w:rsidR="008E2A29" w:rsidRDefault="00C143CB">
          <w:pPr>
            <w:pStyle w:val="22"/>
            <w:ind w:firstLine="480"/>
            <w:rPr>
              <w:rFonts w:asciiTheme="minorHAnsi" w:hAnsiTheme="minorHAnsi" w:cstheme="minorBidi"/>
              <w:smallCaps w:val="0"/>
              <w:noProof/>
              <w:kern w:val="2"/>
            </w:rPr>
          </w:pPr>
          <w:hyperlink w:anchor="_Toc486586896" w:history="1">
            <w:r w:rsidR="008E2A29" w:rsidRPr="00D50297">
              <w:rPr>
                <w:rStyle w:val="aff"/>
                <w:noProof/>
              </w:rPr>
              <w:t xml:space="preserve">1.3 </w:t>
            </w:r>
            <w:r w:rsidR="008E2A29" w:rsidRPr="00D50297">
              <w:rPr>
                <w:rStyle w:val="aff"/>
                <w:noProof/>
              </w:rPr>
              <w:t>求解输出层导数</w:t>
            </w:r>
            <w:r w:rsidR="008E2A29">
              <w:rPr>
                <w:noProof/>
                <w:webHidden/>
              </w:rPr>
              <w:tab/>
            </w:r>
            <w:r w:rsidR="008E2A29">
              <w:rPr>
                <w:noProof/>
                <w:webHidden/>
              </w:rPr>
              <w:fldChar w:fldCharType="begin"/>
            </w:r>
            <w:r w:rsidR="008E2A29">
              <w:rPr>
                <w:noProof/>
                <w:webHidden/>
              </w:rPr>
              <w:instrText xml:space="preserve"> PAGEREF _Toc486586896 \h </w:instrText>
            </w:r>
            <w:r w:rsidR="008E2A29">
              <w:rPr>
                <w:noProof/>
                <w:webHidden/>
              </w:rPr>
            </w:r>
            <w:r w:rsidR="008E2A29">
              <w:rPr>
                <w:noProof/>
                <w:webHidden/>
              </w:rPr>
              <w:fldChar w:fldCharType="separate"/>
            </w:r>
            <w:r w:rsidR="008E2A29">
              <w:rPr>
                <w:noProof/>
                <w:webHidden/>
              </w:rPr>
              <w:t>5</w:t>
            </w:r>
            <w:r w:rsidR="008E2A29">
              <w:rPr>
                <w:noProof/>
                <w:webHidden/>
              </w:rPr>
              <w:fldChar w:fldCharType="end"/>
            </w:r>
          </w:hyperlink>
        </w:p>
        <w:p w14:paraId="081EB4AC" w14:textId="77777777" w:rsidR="00A92BFB" w:rsidRDefault="00A92BFB" w:rsidP="0087765F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D05F125" w14:textId="77777777" w:rsidR="002A39B0" w:rsidRDefault="002A39B0" w:rsidP="0087765F">
      <w:pPr>
        <w:spacing w:after="200"/>
        <w:ind w:firstLine="480"/>
      </w:pPr>
      <w:r>
        <w:br w:type="page"/>
      </w:r>
    </w:p>
    <w:p w14:paraId="3BDBE8E8" w14:textId="31E65B93" w:rsidR="00A41912" w:rsidRDefault="00A41912" w:rsidP="00561B73">
      <w:pPr>
        <w:pStyle w:val="1"/>
        <w:ind w:firstLineChars="0" w:firstLine="0"/>
        <w:jc w:val="center"/>
      </w:pPr>
      <w:bookmarkStart w:id="1" w:name="_Toc486586891"/>
      <w:r>
        <w:lastRenderedPageBreak/>
        <w:t xml:space="preserve">1 </w:t>
      </w:r>
      <w:r w:rsidR="00561B73">
        <w:rPr>
          <w:rFonts w:hint="eastAsia"/>
        </w:rPr>
        <w:t>LSTM</w:t>
      </w:r>
      <w:bookmarkEnd w:id="1"/>
    </w:p>
    <w:p w14:paraId="4CA7059F" w14:textId="202140D4" w:rsidR="00A5046A" w:rsidRDefault="00A5046A" w:rsidP="00E51D4D">
      <w:pPr>
        <w:ind w:firstLineChars="0" w:firstLine="0"/>
        <w:rPr>
          <w:rFonts w:eastAsia="Times New Roman"/>
        </w:rPr>
      </w:pPr>
      <w:r>
        <w:rPr>
          <w:rFonts w:eastAsia="Times New Roman" w:hint="eastAsia"/>
        </w:rPr>
        <w:t>ref：</w:t>
      </w:r>
    </w:p>
    <w:p w14:paraId="31C4AEEC" w14:textId="77777777" w:rsidR="00E51D4D" w:rsidRDefault="00E51D4D" w:rsidP="00E51D4D">
      <w:pPr>
        <w:ind w:firstLineChars="0" w:firstLine="0"/>
        <w:rPr>
          <w:rFonts w:eastAsia="Times New Roman"/>
        </w:rPr>
      </w:pPr>
      <w:r w:rsidRPr="00E51D4D">
        <w:rPr>
          <w:rFonts w:eastAsia="Times New Roman"/>
        </w:rPr>
        <w:t>A Critical Review of Recurrent Neural Networks for Sequence Learning</w:t>
      </w:r>
    </w:p>
    <w:p w14:paraId="2F5D07E3" w14:textId="551CCB10" w:rsidR="00A5046A" w:rsidRPr="00E51D4D" w:rsidRDefault="00A5046A" w:rsidP="00E51D4D">
      <w:pPr>
        <w:ind w:firstLineChars="0" w:firstLine="0"/>
        <w:rPr>
          <w:rFonts w:eastAsia="Times New Roman"/>
        </w:rPr>
      </w:pPr>
      <w:r w:rsidRPr="00A5046A">
        <w:rPr>
          <w:rFonts w:eastAsia="Times New Roman"/>
        </w:rPr>
        <w:t>http://nicodjimenez.github.io/2014/08/08/lstm.html</w:t>
      </w:r>
    </w:p>
    <w:p w14:paraId="53955419" w14:textId="43BF6CE6" w:rsidR="00E51D4D" w:rsidRDefault="00E64DB3" w:rsidP="00B817FA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60DB904" wp14:editId="6025FF41">
            <wp:extent cx="3541923" cy="2799622"/>
            <wp:effectExtent l="0" t="0" r="0" b="0"/>
            <wp:docPr id="2" name="图片 2" descr="../../../../../../Desktop/屏幕快照%202017-06-29%20上午10.15.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屏幕快照%202017-06-29%20上午10.15.2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2" cy="280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A313" w14:textId="77777777" w:rsidR="00287D4E" w:rsidRDefault="00287D4E" w:rsidP="00B817FA">
      <w:pPr>
        <w:ind w:firstLineChars="0" w:firstLine="0"/>
        <w:jc w:val="center"/>
      </w:pPr>
    </w:p>
    <w:p w14:paraId="4C0506D0" w14:textId="77777777" w:rsidR="00287D4E" w:rsidRDefault="00287D4E" w:rsidP="0029360A">
      <w:pPr>
        <w:ind w:firstLineChars="0" w:firstLine="0"/>
        <w:jc w:val="right"/>
      </w:pPr>
    </w:p>
    <w:p w14:paraId="77E33D84" w14:textId="1B096B73" w:rsidR="00287D4E" w:rsidRPr="00287D4E" w:rsidRDefault="00C143CB" w:rsidP="0029360A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gx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gh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  <w:r w:rsidR="0029360A">
        <w:rPr>
          <w:rFonts w:hint="eastAsia"/>
        </w:rPr>
        <w:t xml:space="preserve">                      </w:t>
      </w:r>
      <w:r w:rsidR="00E43E09">
        <w:rPr>
          <w:rFonts w:hint="eastAsia"/>
        </w:rPr>
        <w:t>（</w:t>
      </w:r>
      <w:r w:rsidR="00E43E09">
        <w:rPr>
          <w:rFonts w:hint="eastAsia"/>
        </w:rPr>
        <w:t>1-1</w:t>
      </w:r>
      <w:r w:rsidR="00E43E09">
        <w:rPr>
          <w:rFonts w:hint="eastAsia"/>
        </w:rPr>
        <w:t>）</w:t>
      </w:r>
    </w:p>
    <w:p w14:paraId="5B5F2D5A" w14:textId="6CCE2303" w:rsidR="00287D4E" w:rsidRPr="00287D4E" w:rsidRDefault="00C143CB" w:rsidP="0029360A">
      <w:pPr>
        <w:wordWrap w:val="0"/>
        <w:ind w:firstLineChars="0" w:firstLine="0"/>
        <w:jc w:val="righ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9360A">
        <w:rPr>
          <w:rFonts w:hint="eastAsia"/>
        </w:rPr>
        <w:t xml:space="preserve">                         </w:t>
      </w:r>
      <w:r w:rsidR="00E43E09" w:rsidRPr="00E43E09">
        <w:rPr>
          <w:rFonts w:hint="eastAsia"/>
        </w:rPr>
        <w:t>（</w:t>
      </w:r>
      <w:r w:rsidR="00E43E09" w:rsidRPr="00E43E09">
        <w:rPr>
          <w:rFonts w:hint="eastAsia"/>
        </w:rPr>
        <w:t>1-2</w:t>
      </w:r>
      <w:r w:rsidR="00E43E09" w:rsidRPr="00E43E09">
        <w:rPr>
          <w:rFonts w:hint="eastAsia"/>
        </w:rPr>
        <w:t>）</w:t>
      </w:r>
    </w:p>
    <w:p w14:paraId="45C6920D" w14:textId="25FD10C1" w:rsidR="00287D4E" w:rsidRPr="00287D4E" w:rsidRDefault="00C143CB" w:rsidP="0029360A">
      <w:pPr>
        <w:wordWrap w:val="0"/>
        <w:ind w:firstLineChars="0" w:firstLine="0"/>
        <w:jc w:val="righ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29360A">
        <w:rPr>
          <w:rFonts w:hint="eastAsia"/>
        </w:rPr>
        <w:t xml:space="preserve">                       </w:t>
      </w:r>
      <w:r w:rsidR="00E43E09" w:rsidRPr="00E43E09">
        <w:rPr>
          <w:rFonts w:hint="eastAsia"/>
        </w:rPr>
        <w:t>（</w:t>
      </w:r>
      <w:r w:rsidR="00E43E09">
        <w:rPr>
          <w:rFonts w:hint="eastAsia"/>
        </w:rPr>
        <w:t>1-3</w:t>
      </w:r>
      <w:r w:rsidR="00E43E09" w:rsidRPr="00E43E09">
        <w:rPr>
          <w:rFonts w:hint="eastAsia"/>
        </w:rPr>
        <w:t>）</w:t>
      </w:r>
    </w:p>
    <w:p w14:paraId="46538FA0" w14:textId="4337B92B" w:rsidR="00287D4E" w:rsidRPr="00287D4E" w:rsidRDefault="00C143CB" w:rsidP="0029360A">
      <w:pPr>
        <w:wordWrap w:val="0"/>
        <w:ind w:firstLineChars="0" w:firstLine="0"/>
        <w:jc w:val="righ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ox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oh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29360A">
        <w:rPr>
          <w:rFonts w:hint="eastAsia"/>
        </w:rPr>
        <w:t xml:space="preserve">                       </w:t>
      </w:r>
      <w:r w:rsidR="00E43E09" w:rsidRPr="00E43E09">
        <w:rPr>
          <w:rFonts w:hint="eastAsia"/>
        </w:rPr>
        <w:t>（</w:t>
      </w:r>
      <w:r w:rsidR="00E43E09">
        <w:rPr>
          <w:rFonts w:hint="eastAsia"/>
        </w:rPr>
        <w:t>1-4</w:t>
      </w:r>
      <w:r w:rsidR="00E43E09" w:rsidRPr="00E43E09">
        <w:rPr>
          <w:rFonts w:hint="eastAsia"/>
        </w:rPr>
        <w:t>）</w:t>
      </w:r>
    </w:p>
    <w:p w14:paraId="783FE57B" w14:textId="406CB6F8" w:rsidR="00287D4E" w:rsidRPr="00287D4E" w:rsidRDefault="00C143CB" w:rsidP="0029360A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29360A">
        <w:rPr>
          <w:rFonts w:hint="eastAsia"/>
        </w:rPr>
        <w:t xml:space="preserve">                          </w:t>
      </w:r>
      <w:r w:rsidR="00E43E09" w:rsidRPr="00E43E09">
        <w:rPr>
          <w:rFonts w:hint="eastAsia"/>
        </w:rPr>
        <w:t>（</w:t>
      </w:r>
      <w:r w:rsidR="00E43E09">
        <w:rPr>
          <w:rFonts w:hint="eastAsia"/>
        </w:rPr>
        <w:t>1-5</w:t>
      </w:r>
      <w:r w:rsidR="00E43E09" w:rsidRPr="00E43E09">
        <w:rPr>
          <w:rFonts w:hint="eastAsia"/>
        </w:rPr>
        <w:t>）</w:t>
      </w:r>
    </w:p>
    <w:p w14:paraId="3FB87726" w14:textId="0AC01CEA" w:rsidR="00287D4E" w:rsidRPr="00320AFD" w:rsidRDefault="00C143CB" w:rsidP="0029360A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29360A">
        <w:rPr>
          <w:rFonts w:hint="eastAsia"/>
        </w:rPr>
        <w:t xml:space="preserve">                                     </w:t>
      </w:r>
      <w:r w:rsidR="00E43E09" w:rsidRPr="00E43E09">
        <w:rPr>
          <w:rFonts w:hint="eastAsia"/>
        </w:rPr>
        <w:t>（</w:t>
      </w:r>
      <w:r w:rsidR="00E43E09">
        <w:rPr>
          <w:rFonts w:hint="eastAsia"/>
        </w:rPr>
        <w:t>1-6</w:t>
      </w:r>
      <w:r w:rsidR="00E43E09" w:rsidRPr="00E43E09">
        <w:rPr>
          <w:rFonts w:hint="eastAsia"/>
        </w:rPr>
        <w:t>）</w:t>
      </w:r>
    </w:p>
    <w:p w14:paraId="1BC98217" w14:textId="3B27E153" w:rsidR="00320AFD" w:rsidRPr="00320AFD" w:rsidRDefault="00C143CB" w:rsidP="0029360A">
      <w:pPr>
        <w:wordWrap w:val="0"/>
        <w:ind w:firstLineChars="0" w:firstLine="0"/>
        <w:jc w:val="righ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hy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29360A">
        <w:rPr>
          <w:rFonts w:hint="eastAsia"/>
        </w:rPr>
        <w:t xml:space="preserve">                                 </w:t>
      </w:r>
      <w:r w:rsidR="00E43E09" w:rsidRPr="00E43E09">
        <w:rPr>
          <w:rFonts w:hint="eastAsia"/>
        </w:rPr>
        <w:t>（</w:t>
      </w:r>
      <w:r w:rsidR="00E43E09">
        <w:rPr>
          <w:rFonts w:hint="eastAsia"/>
        </w:rPr>
        <w:t>1-7</w:t>
      </w:r>
      <w:r w:rsidR="00E43E09" w:rsidRPr="00E43E09">
        <w:rPr>
          <w:rFonts w:hint="eastAsia"/>
        </w:rPr>
        <w:t>）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</w:tblGrid>
      <w:tr w:rsidR="006D497B" w14:paraId="2BD7525C" w14:textId="77777777" w:rsidTr="006D497B">
        <w:tc>
          <w:tcPr>
            <w:tcW w:w="2088" w:type="dxa"/>
          </w:tcPr>
          <w:p w14:paraId="09E13603" w14:textId="77777777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</w:tcPr>
          <w:p w14:paraId="1FE1CD69" w14:textId="77777777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</w:tcPr>
          <w:p w14:paraId="3491F117" w14:textId="77777777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</w:tcPr>
          <w:p w14:paraId="5DDABED1" w14:textId="77777777" w:rsidR="006D497B" w:rsidRDefault="006D497B" w:rsidP="00B817FA">
            <w:pPr>
              <w:ind w:firstLineChars="0" w:firstLine="0"/>
              <w:jc w:val="center"/>
            </w:pPr>
          </w:p>
        </w:tc>
      </w:tr>
      <w:tr w:rsidR="006D497B" w14:paraId="191F87A2" w14:textId="77777777" w:rsidTr="006D497B">
        <w:tc>
          <w:tcPr>
            <w:tcW w:w="2088" w:type="dxa"/>
          </w:tcPr>
          <w:p w14:paraId="7E7F659D" w14:textId="193E8415" w:rsidR="006D497B" w:rsidRPr="0002499F" w:rsidRDefault="00C143CB" w:rsidP="00B817FA">
            <w:pPr>
              <w:ind w:firstLineChars="0"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M×N</m:t>
                  </m:r>
                </m:sub>
              </m:sSub>
            </m:oMath>
            <w:r w:rsidR="0002499F" w:rsidRPr="0002499F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M×N</m:t>
                  </m:r>
                </m:sub>
              </m:sSub>
            </m:oMath>
            <w:r w:rsidR="0002499F" w:rsidRPr="0002499F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M×N</m:t>
                  </m:r>
                </m:sub>
              </m:sSub>
            </m:oMath>
            <w:r w:rsidR="0002499F" w:rsidRPr="0002499F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M×N</m:t>
                  </m:r>
                </m:sub>
              </m:sSub>
            </m:oMath>
          </w:p>
        </w:tc>
        <w:tc>
          <w:tcPr>
            <w:tcW w:w="2088" w:type="dxa"/>
          </w:tcPr>
          <w:p w14:paraId="786A4233" w14:textId="6959CCFF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</w:tcPr>
          <w:p w14:paraId="1F7A9CA2" w14:textId="1C7DD34A" w:rsidR="006D497B" w:rsidRPr="00C811D0" w:rsidRDefault="006D497B" w:rsidP="0002499F">
            <w:pPr>
              <w:ind w:firstLineChars="0" w:firstLine="0"/>
              <w:rPr>
                <w:i/>
              </w:rPr>
            </w:pPr>
          </w:p>
        </w:tc>
        <w:tc>
          <w:tcPr>
            <w:tcW w:w="2088" w:type="dxa"/>
          </w:tcPr>
          <w:p w14:paraId="3DD7C14D" w14:textId="77777777" w:rsidR="006D497B" w:rsidRDefault="006D497B" w:rsidP="00B817FA">
            <w:pPr>
              <w:ind w:firstLineChars="0" w:firstLine="0"/>
              <w:jc w:val="center"/>
            </w:pPr>
          </w:p>
        </w:tc>
      </w:tr>
      <w:tr w:rsidR="006D497B" w14:paraId="5BD8BE0D" w14:textId="77777777" w:rsidTr="006D497B">
        <w:tc>
          <w:tcPr>
            <w:tcW w:w="2088" w:type="dxa"/>
          </w:tcPr>
          <w:p w14:paraId="69A31177" w14:textId="0C2D8135" w:rsidR="006D497B" w:rsidRPr="005D2D6D" w:rsidRDefault="00C143CB" w:rsidP="00B817FA">
            <w:pPr>
              <w:ind w:firstLineChars="0"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gh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M×Q</m:t>
                  </m:r>
                </m:sub>
              </m:sSub>
            </m:oMath>
            <w:r w:rsidR="0002499F" w:rsidRPr="005D2D6D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ih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M×Q</m:t>
                  </m:r>
                </m:sub>
              </m:sSub>
            </m:oMath>
            <w:r w:rsidR="0002499F" w:rsidRPr="005D2D6D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fh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M×Q</m:t>
                  </m:r>
                </m:sub>
              </m:sSub>
            </m:oMath>
            <w:r w:rsidR="0002499F" w:rsidRPr="005D2D6D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M×Q</m:t>
                  </m:r>
                </m:sub>
              </m:sSub>
            </m:oMath>
          </w:p>
        </w:tc>
        <w:tc>
          <w:tcPr>
            <w:tcW w:w="2088" w:type="dxa"/>
          </w:tcPr>
          <w:p w14:paraId="2FE1E43D" w14:textId="60B670D0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</w:tcPr>
          <w:p w14:paraId="07FDC21E" w14:textId="221F7F4C" w:rsidR="006D497B" w:rsidRPr="00C811D0" w:rsidRDefault="006D497B" w:rsidP="0002499F">
            <w:pPr>
              <w:ind w:firstLineChars="0" w:firstLine="0"/>
              <w:rPr>
                <w:i/>
              </w:rPr>
            </w:pPr>
          </w:p>
        </w:tc>
        <w:tc>
          <w:tcPr>
            <w:tcW w:w="2088" w:type="dxa"/>
          </w:tcPr>
          <w:p w14:paraId="2D0CB717" w14:textId="77777777" w:rsidR="006D497B" w:rsidRDefault="006D497B" w:rsidP="00B817FA">
            <w:pPr>
              <w:ind w:firstLineChars="0" w:firstLine="0"/>
              <w:jc w:val="center"/>
            </w:pPr>
          </w:p>
        </w:tc>
      </w:tr>
      <w:tr w:rsidR="006D497B" w14:paraId="2C9533C9" w14:textId="77777777" w:rsidTr="00B514B6">
        <w:trPr>
          <w:trHeight w:val="1426"/>
        </w:trPr>
        <w:tc>
          <w:tcPr>
            <w:tcW w:w="2088" w:type="dxa"/>
            <w:tcBorders>
              <w:bottom w:val="single" w:sz="4" w:space="0" w:color="000000"/>
            </w:tcBorders>
          </w:tcPr>
          <w:p w14:paraId="2CC11D5D" w14:textId="77777777" w:rsidR="0033634D" w:rsidRDefault="00C143CB" w:rsidP="0033634D">
            <w:pPr>
              <w:ind w:firstLineChars="0"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×1</m:t>
                  </m:r>
                </m:sub>
              </m:sSub>
            </m:oMath>
            <w:r w:rsidR="0002499F" w:rsidRPr="0002499F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×1</m:t>
                  </m:r>
                </m:sub>
              </m:sSub>
            </m:oMath>
            <w:r w:rsidR="0002499F" w:rsidRPr="0002499F">
              <w:rPr>
                <w:rFonts w:hint="eastAsia"/>
                <w:i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×1</m:t>
                  </m:r>
                </m:sub>
              </m:sSub>
            </m:oMath>
            <w:r w:rsidR="0002499F" w:rsidRPr="0002499F">
              <w:rPr>
                <w:rFonts w:hint="eastAsia"/>
                <w:i/>
              </w:rPr>
              <w:t>，</w:t>
            </w:r>
          </w:p>
          <w:p w14:paraId="24FFEA9E" w14:textId="079042BE" w:rsidR="006D497B" w:rsidRPr="0002499F" w:rsidRDefault="00C143CB" w:rsidP="0033634D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×1</m:t>
                    </m:r>
                  </m:sub>
                </m:sSub>
              </m:oMath>
            </m:oMathPara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14:paraId="08D86679" w14:textId="5212CD4E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14:paraId="70DFF6D6" w14:textId="2D63500A" w:rsidR="006D497B" w:rsidRPr="00C811D0" w:rsidRDefault="006D497B" w:rsidP="00B817FA">
            <w:pPr>
              <w:ind w:firstLineChars="0" w:firstLine="0"/>
              <w:jc w:val="center"/>
              <w:rPr>
                <w:i/>
              </w:rPr>
            </w:pPr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14:paraId="5B0D6980" w14:textId="77777777" w:rsidR="006D497B" w:rsidRDefault="006D497B" w:rsidP="00B817FA">
            <w:pPr>
              <w:ind w:firstLineChars="0" w:firstLine="0"/>
              <w:jc w:val="center"/>
            </w:pPr>
          </w:p>
        </w:tc>
      </w:tr>
      <w:tr w:rsidR="00B514B6" w14:paraId="43F8974B" w14:textId="77777777" w:rsidTr="00B514B6">
        <w:trPr>
          <w:trHeight w:val="157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541BD7BC" w14:textId="3B11CE9C" w:rsidR="00B514B6" w:rsidRPr="00AC3139" w:rsidRDefault="00C143CB" w:rsidP="00B817FA">
            <w:pPr>
              <w:ind w:firstLine="480"/>
              <w:jc w:val="center"/>
              <w:rPr>
                <w:rFonts w:eastAsia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hy</m:t>
                            </m:r>
                          </m:sup>
                        </m:sSup>
                      </m:e>
                    </m:d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</m:t>
                    </m:r>
                  </m:sub>
                </m:sSub>
              </m:oMath>
            </m:oMathPara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4B302C3A" w14:textId="77777777" w:rsidR="00B514B6" w:rsidRDefault="00B514B6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121D7A40" w14:textId="77777777" w:rsidR="00B514B6" w:rsidRPr="00C811D0" w:rsidRDefault="00B514B6" w:rsidP="00B817FA">
            <w:pPr>
              <w:ind w:firstLineChars="0" w:firstLine="0"/>
              <w:jc w:val="center"/>
              <w:rPr>
                <w:i/>
              </w:rPr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0FE7A02D" w14:textId="77777777" w:rsidR="00B514B6" w:rsidRDefault="00B514B6" w:rsidP="00B817FA">
            <w:pPr>
              <w:ind w:firstLineChars="0" w:firstLine="0"/>
              <w:jc w:val="center"/>
            </w:pPr>
          </w:p>
        </w:tc>
      </w:tr>
      <w:tr w:rsidR="006D497B" w14:paraId="5985B664" w14:textId="77777777" w:rsidTr="006D497B">
        <w:tc>
          <w:tcPr>
            <w:tcW w:w="2088" w:type="dxa"/>
            <w:tcBorders>
              <w:bottom w:val="single" w:sz="4" w:space="0" w:color="000000"/>
            </w:tcBorders>
          </w:tcPr>
          <w:p w14:paraId="72F06927" w14:textId="0468F7DB" w:rsidR="006D497B" w:rsidRDefault="00C143CB" w:rsidP="00B817FA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14:paraId="0BFEF3C8" w14:textId="365AF8D6" w:rsidR="006D497B" w:rsidRDefault="006D497B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</w:tcPr>
          <w:p w14:paraId="4EDB07D0" w14:textId="560269C5" w:rsidR="006D497B" w:rsidRPr="00C811D0" w:rsidRDefault="006D497B" w:rsidP="00B817FA">
            <w:pPr>
              <w:ind w:firstLineChars="0" w:firstLine="0"/>
              <w:jc w:val="center"/>
              <w:rPr>
                <w:i/>
              </w:rPr>
            </w:pPr>
          </w:p>
        </w:tc>
        <w:tc>
          <w:tcPr>
            <w:tcW w:w="2088" w:type="dxa"/>
          </w:tcPr>
          <w:p w14:paraId="43C78D54" w14:textId="77777777" w:rsidR="006D497B" w:rsidRDefault="006D497B" w:rsidP="00B817FA">
            <w:pPr>
              <w:ind w:firstLineChars="0" w:firstLine="0"/>
              <w:jc w:val="center"/>
            </w:pPr>
          </w:p>
        </w:tc>
      </w:tr>
      <w:tr w:rsidR="00F67E48" w14:paraId="411A75DD" w14:textId="77777777" w:rsidTr="00B514B6">
        <w:trPr>
          <w:trHeight w:val="599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79B30339" w14:textId="49F93A1D" w:rsidR="00F67E48" w:rsidRDefault="00C143CB" w:rsidP="00B817FA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Q×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638FAD4C" w14:textId="77777777" w:rsidR="00F67E48" w:rsidRDefault="00F67E48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14:paraId="19F825BD" w14:textId="77777777" w:rsidR="00F67E48" w:rsidRDefault="00F67E48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14:paraId="5FCC7111" w14:textId="77777777" w:rsidR="00F67E48" w:rsidRDefault="00F67E48" w:rsidP="00B817FA">
            <w:pPr>
              <w:ind w:firstLineChars="0" w:firstLine="0"/>
              <w:jc w:val="center"/>
            </w:pPr>
          </w:p>
        </w:tc>
      </w:tr>
      <w:tr w:rsidR="00C56AA9" w14:paraId="30C7CEB7" w14:textId="77777777" w:rsidTr="00B514B6">
        <w:trPr>
          <w:trHeight w:val="171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02B3863B" w14:textId="4A12148B" w:rsidR="00C56AA9" w:rsidRPr="00452952" w:rsidRDefault="00C56AA9" w:rsidP="00A247B1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3C313550" w14:textId="32A66111" w:rsidR="00C56AA9" w:rsidRDefault="00C143CB" w:rsidP="00B817FA">
            <w:pPr>
              <w:ind w:firstLineChars="0"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A247B1">
              <w:rPr>
                <w:rFonts w:hint="eastAsia"/>
              </w:rPr>
              <w:t>输入序列到隐藏层维度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46D71A87" w14:textId="77777777" w:rsidR="00C56AA9" w:rsidRDefault="00C56AA9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45217D11" w14:textId="77777777" w:rsidR="00C56AA9" w:rsidRDefault="00C56AA9" w:rsidP="00B817FA">
            <w:pPr>
              <w:ind w:firstLineChars="0" w:firstLine="0"/>
              <w:jc w:val="center"/>
            </w:pPr>
          </w:p>
        </w:tc>
      </w:tr>
      <w:tr w:rsidR="00C56AA9" w14:paraId="4DAF1108" w14:textId="77777777" w:rsidTr="00B514B6">
        <w:trPr>
          <w:trHeight w:val="157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379A8A36" w14:textId="32AAF602" w:rsidR="00C56AA9" w:rsidRPr="00452952" w:rsidRDefault="00C56AA9" w:rsidP="00A247B1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3EB51208" w14:textId="753F7D50" w:rsidR="00C56AA9" w:rsidRDefault="00C143CB" w:rsidP="00B817FA">
            <w:pPr>
              <w:ind w:firstLineChars="0"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A247B1">
              <w:rPr>
                <w:rFonts w:hint="eastAsia"/>
              </w:rPr>
              <w:t>维度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4381A3A2" w14:textId="77777777" w:rsidR="00C56AA9" w:rsidRDefault="00C56AA9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5F6F58D0" w14:textId="77777777" w:rsidR="00C56AA9" w:rsidRDefault="00C56AA9" w:rsidP="00B817FA">
            <w:pPr>
              <w:ind w:firstLineChars="0" w:firstLine="0"/>
              <w:jc w:val="center"/>
            </w:pPr>
          </w:p>
        </w:tc>
      </w:tr>
      <w:tr w:rsidR="00C56AA9" w14:paraId="715A0AD0" w14:textId="77777777" w:rsidTr="006D497B">
        <w:trPr>
          <w:trHeight w:val="32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75B09438" w14:textId="47548137" w:rsidR="00C56AA9" w:rsidRDefault="00C56AA9" w:rsidP="00B817FA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1233301E" w14:textId="032143DE" w:rsidR="00C56AA9" w:rsidRDefault="00C143CB" w:rsidP="00B817FA">
            <w:pPr>
              <w:ind w:firstLineChars="0"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oMath>
            <w:r w:rsidR="00A247B1">
              <w:rPr>
                <w:rFonts w:hint="eastAsia"/>
              </w:rPr>
              <w:t>维度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50C9A778" w14:textId="77777777" w:rsidR="00C56AA9" w:rsidRDefault="00C56AA9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632A85C0" w14:textId="77777777" w:rsidR="00C56AA9" w:rsidRDefault="00C56AA9" w:rsidP="00B817FA">
            <w:pPr>
              <w:ind w:firstLineChars="0" w:firstLine="0"/>
              <w:jc w:val="center"/>
            </w:pPr>
          </w:p>
        </w:tc>
      </w:tr>
      <w:tr w:rsidR="00C56AA9" w14:paraId="47CC1121" w14:textId="77777777" w:rsidTr="006D497B">
        <w:trPr>
          <w:trHeight w:val="172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395448E1" w14:textId="379C450A" w:rsidR="00C56AA9" w:rsidRDefault="00C56AA9" w:rsidP="00B817FA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717CC1AB" w14:textId="77777777" w:rsidR="00C56AA9" w:rsidRDefault="00C56AA9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5A1EA678" w14:textId="77777777" w:rsidR="00C56AA9" w:rsidRDefault="00C56AA9" w:rsidP="00B817FA">
            <w:pPr>
              <w:ind w:firstLineChars="0" w:firstLine="0"/>
              <w:jc w:val="center"/>
            </w:pPr>
          </w:p>
        </w:tc>
        <w:tc>
          <w:tcPr>
            <w:tcW w:w="2088" w:type="dxa"/>
            <w:tcBorders>
              <w:top w:val="single" w:sz="4" w:space="0" w:color="000000"/>
              <w:bottom w:val="single" w:sz="4" w:space="0" w:color="000000"/>
            </w:tcBorders>
          </w:tcPr>
          <w:p w14:paraId="64E5326B" w14:textId="77777777" w:rsidR="00C56AA9" w:rsidRDefault="00C56AA9" w:rsidP="00B817FA">
            <w:pPr>
              <w:ind w:firstLineChars="0" w:firstLine="0"/>
              <w:jc w:val="center"/>
            </w:pPr>
          </w:p>
        </w:tc>
      </w:tr>
    </w:tbl>
    <w:p w14:paraId="7792771E" w14:textId="2C534E06" w:rsidR="00320AFD" w:rsidRDefault="0002499F" w:rsidP="0002499F">
      <w:pPr>
        <w:tabs>
          <w:tab w:val="left" w:pos="3037"/>
        </w:tabs>
        <w:ind w:firstLineChars="0" w:firstLine="0"/>
      </w:pPr>
      <w:r>
        <w:tab/>
      </w:r>
    </w:p>
    <w:p w14:paraId="402469D7" w14:textId="77777777" w:rsidR="00965E2D" w:rsidRDefault="00965E2D" w:rsidP="00B817FA">
      <w:pPr>
        <w:ind w:firstLineChars="0" w:firstLine="0"/>
        <w:jc w:val="center"/>
      </w:pPr>
    </w:p>
    <w:p w14:paraId="4FFD40C2" w14:textId="688806C3" w:rsidR="00965E2D" w:rsidRPr="00777CAB" w:rsidRDefault="00900B00" w:rsidP="00777CAB">
      <w:pPr>
        <w:wordWrap w:val="0"/>
        <w:ind w:firstLineChars="0" w:firstLine="0"/>
        <w:jc w:val="right"/>
      </w:pPr>
      <m:oMath>
        <m:r>
          <w:rPr>
            <w:rFonts w:ascii="Cambria Math" w:hAnsi="Cambria Math"/>
          </w:rPr>
          <m:t>Logloss=-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nary>
          </m:e>
        </m:nary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77CAB">
        <w:rPr>
          <w:rFonts w:hint="eastAsia"/>
        </w:rPr>
        <w:t xml:space="preserve">               </w:t>
      </w:r>
      <w:r w:rsidR="00777CAB">
        <w:rPr>
          <w:rFonts w:hint="eastAsia"/>
        </w:rPr>
        <w:t>（</w:t>
      </w:r>
      <w:r w:rsidR="00777CAB">
        <w:rPr>
          <w:rFonts w:hint="eastAsia"/>
        </w:rPr>
        <w:t>1-8</w:t>
      </w:r>
      <w:r w:rsidR="00777CAB">
        <w:rPr>
          <w:rFonts w:hint="eastAsia"/>
        </w:rPr>
        <w:t>）</w:t>
      </w:r>
    </w:p>
    <w:p w14:paraId="120FBE49" w14:textId="36246D88" w:rsidR="00B67990" w:rsidRPr="00B67990" w:rsidRDefault="00C143CB" w:rsidP="00777CAB">
      <w:pPr>
        <w:wordWrap w:val="0"/>
        <w:ind w:firstLineChars="0" w:firstLine="0"/>
        <w:jc w:val="righ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sup>
            </m:sSup>
          </m:e>
        </m:d>
      </m:oMath>
      <w:r w:rsidR="00777CAB">
        <w:rPr>
          <w:rFonts w:hint="eastAsia"/>
        </w:rPr>
        <w:t xml:space="preserve">                                     </w:t>
      </w:r>
      <w:r w:rsidR="00777CAB">
        <w:rPr>
          <w:rFonts w:hint="eastAsia"/>
        </w:rPr>
        <w:t>（</w:t>
      </w:r>
      <w:r w:rsidR="00777CAB">
        <w:rPr>
          <w:rFonts w:hint="eastAsia"/>
        </w:rPr>
        <w:t>1-9</w:t>
      </w:r>
      <w:r w:rsidR="00777CAB">
        <w:rPr>
          <w:rFonts w:hint="eastAsia"/>
        </w:rPr>
        <w:t>）</w:t>
      </w:r>
    </w:p>
    <w:p w14:paraId="51248965" w14:textId="2E8AD4B2" w:rsidR="00FF2DAF" w:rsidRPr="00A02BE5" w:rsidRDefault="00C143CB" w:rsidP="00777CAB">
      <w:pPr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sup>
            </m:sSup>
          </m:e>
        </m:nary>
      </m:oMath>
      <w:r w:rsidR="00777CAB">
        <w:rPr>
          <w:rFonts w:hint="eastAsia"/>
        </w:rPr>
        <w:tab/>
      </w:r>
      <w:r w:rsidR="00777CAB">
        <w:rPr>
          <w:rFonts w:hint="eastAsia"/>
        </w:rPr>
        <w:tab/>
      </w:r>
      <w:r w:rsidR="00777CAB">
        <w:rPr>
          <w:rFonts w:hint="eastAsia"/>
        </w:rPr>
        <w:tab/>
      </w:r>
      <w:r w:rsidR="00777CAB">
        <w:rPr>
          <w:rFonts w:hint="eastAsia"/>
        </w:rPr>
        <w:t>（</w:t>
      </w:r>
      <w:r w:rsidR="00777CAB">
        <w:rPr>
          <w:rFonts w:hint="eastAsia"/>
        </w:rPr>
        <w:t>1-10</w:t>
      </w:r>
      <w:r w:rsidR="00777CAB">
        <w:rPr>
          <w:rFonts w:hint="eastAsia"/>
        </w:rPr>
        <w:t>）</w:t>
      </w:r>
    </w:p>
    <w:p w14:paraId="343CD3F3" w14:textId="77777777" w:rsidR="00A02BE5" w:rsidRDefault="00A02BE5" w:rsidP="00777CAB">
      <w:pPr>
        <w:ind w:firstLineChars="0" w:firstLine="0"/>
        <w:jc w:val="right"/>
      </w:pPr>
    </w:p>
    <w:p w14:paraId="1C9BD6D0" w14:textId="05C96A10" w:rsidR="00A02BE5" w:rsidRPr="00D1415B" w:rsidRDefault="00C143CB" w:rsidP="00777CAB">
      <w:pPr>
        <w:ind w:firstLineChars="0" w:firstLine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∂W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W∈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g,i,f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门参数</m:t>
                      </m:r>
                    </m:e>
                  </m:d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∂W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，</m:t>
                  </m:r>
                  <m:r>
                    <w:rPr>
                      <w:rFonts w:ascii="Cambria Math" w:hAnsi="Cambria Math"/>
                    </w:rPr>
                    <m:t>W∈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门参数</m:t>
                      </m:r>
                    </m:e>
                  </m:d>
                </m:e>
              </m:mr>
            </m:m>
          </m:e>
        </m:d>
      </m:oMath>
      <w:r w:rsidR="003E2B41">
        <w:rPr>
          <w:rFonts w:hint="eastAsia"/>
        </w:rPr>
        <w:tab/>
      </w:r>
      <w:r w:rsidR="003E2B41">
        <w:rPr>
          <w:rFonts w:hint="eastAsia"/>
        </w:rPr>
        <w:tab/>
      </w:r>
      <w:r w:rsidR="00777CAB">
        <w:rPr>
          <w:rFonts w:hint="eastAsia"/>
        </w:rPr>
        <w:t>（</w:t>
      </w:r>
      <w:r w:rsidR="00777CAB">
        <w:rPr>
          <w:rFonts w:hint="eastAsia"/>
        </w:rPr>
        <w:t>1-11</w:t>
      </w:r>
      <w:r w:rsidR="00777CAB">
        <w:rPr>
          <w:rFonts w:hint="eastAsia"/>
        </w:rPr>
        <w:t>）</w:t>
      </w:r>
    </w:p>
    <w:p w14:paraId="08BC363A" w14:textId="24A5020E" w:rsidR="00D1415B" w:rsidRDefault="00C56AA9" w:rsidP="00C56AA9">
      <w:pPr>
        <w:pStyle w:val="20"/>
        <w:ind w:firstLineChars="0" w:firstLine="520"/>
      </w:pPr>
      <w:bookmarkStart w:id="2" w:name="_Toc486586892"/>
      <w:r>
        <w:t xml:space="preserve">1.1 </w:t>
      </w:r>
      <w:r w:rsidR="00D1415B">
        <w:rPr>
          <w:rFonts w:hint="eastAsia"/>
        </w:rPr>
        <w:t>求解</w:t>
      </w:r>
      <m:oMath>
        <m:r>
          <m:rPr>
            <m:sty m:val="bi"/>
          </m:rPr>
          <w:rPr>
            <w:rFonts w:ascii="Cambria Math" w:hAnsi="Cambria Math"/>
          </w:rPr>
          <m:t>g,i,f</m:t>
        </m:r>
      </m:oMath>
      <w:r w:rsidR="00D1415B">
        <w:rPr>
          <w:rFonts w:hint="eastAsia"/>
        </w:rPr>
        <w:t>门参数</w:t>
      </w:r>
      <w:bookmarkEnd w:id="2"/>
    </w:p>
    <w:p w14:paraId="0FA5F643" w14:textId="4A850B91" w:rsidR="00063075" w:rsidRPr="00063075" w:rsidRDefault="00063075" w:rsidP="00063075">
      <w:pPr>
        <w:pStyle w:val="30"/>
        <w:ind w:firstLine="520"/>
      </w:pPr>
      <w:bookmarkStart w:id="3" w:name="_Toc486586893"/>
      <w:r>
        <w:rPr>
          <w:rFonts w:hint="eastAsia"/>
        </w:rPr>
        <w:t xml:space="preserve">1.1.1 </w:t>
      </w:r>
      <w:r>
        <w:rPr>
          <w:rFonts w:hint="eastAsia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bookmarkEnd w:id="3"/>
    </w:p>
    <w:p w14:paraId="46E50A32" w14:textId="4A7AEC3F" w:rsidR="00744F97" w:rsidRDefault="00FC4E5C" w:rsidP="00FC4E5C">
      <w:pPr>
        <w:ind w:firstLineChars="0" w:firstLine="0"/>
      </w:pPr>
      <w:r>
        <w:rPr>
          <w:rFonts w:hint="eastAsia"/>
        </w:rPr>
        <w:t>因为网络前向传输的时候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时刻之前的损失函数没有影响，所以有</w:t>
      </w:r>
    </w:p>
    <w:p w14:paraId="7CEE8E25" w14:textId="6468E3E5" w:rsidR="00FC4E5C" w:rsidRPr="00C9507F" w:rsidRDefault="00C143CB" w:rsidP="00223BCD">
      <w:pPr>
        <w:ind w:firstLineChars="0" w:firstLine="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</m:e>
        </m:nary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3E2B41">
        <w:rPr>
          <w:rFonts w:hint="eastAsia"/>
        </w:rPr>
        <w:t>（</w:t>
      </w:r>
      <w:r w:rsidR="003E2B41">
        <w:rPr>
          <w:rFonts w:hint="eastAsia"/>
        </w:rPr>
        <w:t>1-1</w:t>
      </w:r>
      <w:r w:rsidR="00D85C6C">
        <w:rPr>
          <w:rFonts w:hint="eastAsia"/>
        </w:rPr>
        <w:t>2</w:t>
      </w:r>
      <w:r w:rsidR="003E2B41">
        <w:rPr>
          <w:rFonts w:hint="eastAsia"/>
        </w:rPr>
        <w:t>）</w:t>
      </w:r>
    </w:p>
    <w:p w14:paraId="210B8E2E" w14:textId="6251262B" w:rsidR="00744740" w:rsidRPr="00816558" w:rsidRDefault="00816558" w:rsidP="00FC4E5C">
      <w:pPr>
        <w:ind w:firstLineChars="0" w:firstLine="0"/>
      </w:pPr>
      <w:r>
        <w:rPr>
          <w:rFonts w:hint="eastAsia"/>
        </w:rPr>
        <w:t>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表示从时刻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的累积损失</w:t>
      </w:r>
    </w:p>
    <w:p w14:paraId="535A4C15" w14:textId="26FBAFF8" w:rsidR="00744740" w:rsidRPr="006422A8" w:rsidRDefault="00C143CB" w:rsidP="00223BCD">
      <w:pPr>
        <w:ind w:firstLineChars="0" w:firstLine="0"/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s=t</m:t>
            </m:r>
          </m:sub>
          <m:sup>
            <m:r>
              <w:rPr>
                <w:rFonts w:ascii="Cambria Math" w:hAnsi="Cambria Math"/>
              </w:rPr>
              <m:t>s=T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sup>
            </m:sSup>
          </m:e>
        </m:nary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3E2B41">
        <w:rPr>
          <w:rFonts w:hint="eastAsia"/>
        </w:rPr>
        <w:t>（</w:t>
      </w:r>
      <w:r w:rsidR="003E2B41">
        <w:rPr>
          <w:rFonts w:hint="eastAsia"/>
        </w:rPr>
        <w:t>1-1</w:t>
      </w:r>
      <w:r w:rsidR="00D85C6C">
        <w:rPr>
          <w:rFonts w:hint="eastAsia"/>
        </w:rPr>
        <w:t>3</w:t>
      </w:r>
      <w:r w:rsidR="003E2B41">
        <w:rPr>
          <w:rFonts w:hint="eastAsia"/>
        </w:rPr>
        <w:t>）</w:t>
      </w:r>
    </w:p>
    <w:p w14:paraId="5137CCC6" w14:textId="5A2B719C" w:rsidR="006422A8" w:rsidRDefault="00C143CB" w:rsidP="006422A8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6422A8">
        <w:rPr>
          <w:rFonts w:hint="eastAsia"/>
        </w:rPr>
        <w:t>表示整个序列的损失。所以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6422A8">
        <w:rPr>
          <w:rFonts w:hint="eastAsia"/>
        </w:rPr>
        <w:t>可以重新写成</w:t>
      </w:r>
    </w:p>
    <w:p w14:paraId="4E3B641F" w14:textId="63279CD1" w:rsidR="001B30B6" w:rsidRPr="00C9507F" w:rsidRDefault="00C143CB" w:rsidP="00223BCD">
      <w:pPr>
        <w:wordWrap w:val="0"/>
        <w:ind w:firstLineChars="0" w:firstLine="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  <w:t xml:space="preserve">     </w:t>
      </w:r>
      <w:r w:rsidR="003E2B41">
        <w:rPr>
          <w:rFonts w:hint="eastAsia"/>
        </w:rPr>
        <w:t>（</w:t>
      </w:r>
      <w:r w:rsidR="003E2B41">
        <w:rPr>
          <w:rFonts w:hint="eastAsia"/>
        </w:rPr>
        <w:t>1-</w:t>
      </w:r>
      <w:r w:rsidR="00D85C6C">
        <w:rPr>
          <w:rFonts w:hint="eastAsia"/>
        </w:rPr>
        <w:t>14</w:t>
      </w:r>
      <w:r w:rsidR="003E2B41">
        <w:rPr>
          <w:rFonts w:hint="eastAsia"/>
        </w:rPr>
        <w:t>）</w:t>
      </w:r>
    </w:p>
    <w:p w14:paraId="4A25A582" w14:textId="621F5AED" w:rsidR="00744740" w:rsidRDefault="00C85957" w:rsidP="00FC4E5C">
      <w:pPr>
        <w:ind w:firstLineChars="0" w:firstLine="0"/>
      </w:pPr>
      <w:r>
        <w:rPr>
          <w:rFonts w:hint="eastAsia"/>
        </w:rPr>
        <w:t>所以</w:t>
      </w:r>
    </w:p>
    <w:p w14:paraId="041B2843" w14:textId="07D149DE" w:rsidR="00C85957" w:rsidRPr="00744F97" w:rsidRDefault="00C143CB" w:rsidP="00223BCD">
      <w:pPr>
        <w:wordWrap w:val="0"/>
        <w:ind w:firstLineChars="0" w:firstLine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∂W</m:t>
                </m:r>
              </m:den>
            </m:f>
          </m:e>
        </m:nary>
      </m:oMath>
      <w:r w:rsidR="004F5810">
        <w:rPr>
          <w:rFonts w:hint="eastAsia"/>
        </w:rPr>
        <w:t>，</w:t>
      </w:r>
      <m:oMath>
        <m:r>
          <w:rPr>
            <w:rFonts w:ascii="Cambria Math" w:hAnsi="Cambria Math"/>
          </w:rPr>
          <m:t>W∈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g,i,f</m:t>
            </m:r>
            <m:r>
              <m:rPr>
                <m:sty m:val="p"/>
              </m:rPr>
              <w:rPr>
                <w:rFonts w:ascii="Cambria Math" w:hAnsi="Cambria Math"/>
              </w:rPr>
              <m:t>门参数</m:t>
            </m:r>
          </m:e>
        </m:d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  <w:t xml:space="preserve">     </w:t>
      </w:r>
      <w:r w:rsidR="00D85C6C">
        <w:rPr>
          <w:rFonts w:hint="eastAsia"/>
        </w:rPr>
        <w:t>（</w:t>
      </w:r>
      <w:r w:rsidR="00D85C6C">
        <w:rPr>
          <w:rFonts w:hint="eastAsia"/>
        </w:rPr>
        <w:t>1-15</w:t>
      </w:r>
      <w:r w:rsidR="00D85C6C">
        <w:rPr>
          <w:rFonts w:hint="eastAsia"/>
        </w:rPr>
        <w:t>）</w:t>
      </w:r>
    </w:p>
    <w:p w14:paraId="1D23E4CC" w14:textId="60D6E5DC" w:rsidR="00692D40" w:rsidRDefault="002C44BA" w:rsidP="002C44BA">
      <w:pPr>
        <w:ind w:firstLine="480"/>
      </w:pPr>
      <w:r>
        <w:rPr>
          <w:rFonts w:hint="eastAsia"/>
        </w:rPr>
        <w:t>为了求解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门相关的参数需要先求解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>
        <w:rPr>
          <w:rFonts w:hint="eastAsia"/>
        </w:rPr>
        <w:t>，</w:t>
      </w:r>
      <w:r w:rsidR="001755A9">
        <w:rPr>
          <w:rFonts w:hint="eastAsia"/>
        </w:rPr>
        <w:t>求解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1755A9">
        <w:rPr>
          <w:rFonts w:hint="eastAsia"/>
        </w:rPr>
        <w:t>时，除了要考虑当前时刻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1755A9">
        <w:rPr>
          <w:rFonts w:hint="eastAsia"/>
        </w:rPr>
        <w:t>对应的的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1755A9">
        <w:rPr>
          <w:rFonts w:hint="eastAsia"/>
        </w:rPr>
        <w:t>还需要下一个时刻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1755A9">
        <w:rPr>
          <w:rFonts w:hint="eastAsia"/>
        </w:rPr>
        <w:t>对应的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1755A9">
        <w:rPr>
          <w:rFonts w:hint="eastAsia"/>
        </w:rPr>
        <w:t>，即如下</w:t>
      </w:r>
    </w:p>
    <w:p w14:paraId="050D2CFF" w14:textId="2F848719" w:rsidR="00692D40" w:rsidRPr="00FB754C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D85C6C">
        <w:rPr>
          <w:rFonts w:hint="eastAsia"/>
        </w:rPr>
        <w:t>（</w:t>
      </w:r>
      <w:r w:rsidR="00D85C6C">
        <w:rPr>
          <w:rFonts w:hint="eastAsia"/>
        </w:rPr>
        <w:t>1-16</w:t>
      </w:r>
      <w:r w:rsidR="00D85C6C">
        <w:rPr>
          <w:rFonts w:hint="eastAsia"/>
        </w:rPr>
        <w:t>）</w:t>
      </w:r>
    </w:p>
    <w:p w14:paraId="234F2922" w14:textId="2EE9C702" w:rsidR="00FB754C" w:rsidRPr="0073176B" w:rsidRDefault="00FB754C" w:rsidP="002C44BA">
      <w:pPr>
        <w:ind w:firstLine="480"/>
      </w:pPr>
      <w:r>
        <w:rPr>
          <w:rFonts w:hint="eastAsia"/>
        </w:rPr>
        <w:t>其中</w:t>
      </w:r>
    </w:p>
    <w:p w14:paraId="6CAEF011" w14:textId="6E459572" w:rsidR="0073176B" w:rsidRPr="00A75727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1-17</w:t>
      </w:r>
      <w:r w:rsidR="00D85C6C">
        <w:rPr>
          <w:rFonts w:hint="eastAsia"/>
        </w:rPr>
        <w:t>）</w:t>
      </w:r>
    </w:p>
    <w:p w14:paraId="24D387E6" w14:textId="4908EF64" w:rsidR="00FB46FE" w:rsidRPr="00086794" w:rsidRDefault="00A75727" w:rsidP="002C44BA">
      <w:pPr>
        <w:ind w:firstLine="480"/>
        <w:rPr>
          <w:b/>
          <w:color w:val="FF0000"/>
        </w:rPr>
      </w:pPr>
      <w:r w:rsidRPr="00086794">
        <w:rPr>
          <w:rFonts w:hint="eastAsia"/>
          <w:b/>
          <w:color w:val="FF0000"/>
        </w:rPr>
        <w:t>当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t=T</m:t>
        </m:r>
      </m:oMath>
      <w:r w:rsidR="009E481E" w:rsidRPr="00086794">
        <w:rPr>
          <w:rFonts w:hint="eastAsia"/>
          <w:b/>
          <w:color w:val="FF0000"/>
        </w:rPr>
        <w:t>时</w:t>
      </w:r>
      <w:r w:rsidR="00FB46FE" w:rsidRPr="00086794">
        <w:rPr>
          <w:rFonts w:hint="eastAsia"/>
          <w:b/>
          <w:color w:val="FF0000"/>
        </w:rPr>
        <w:t>，</w:t>
      </w:r>
    </w:p>
    <w:p w14:paraId="31A7126E" w14:textId="7E831858" w:rsidR="00A75727" w:rsidRPr="00FB46FE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=0</m:t>
        </m:r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1-18</w:t>
      </w:r>
      <w:r w:rsidR="00D85C6C">
        <w:rPr>
          <w:rFonts w:hint="eastAsia"/>
        </w:rPr>
        <w:t>）</w:t>
      </w:r>
    </w:p>
    <w:p w14:paraId="03D3A422" w14:textId="0649D166" w:rsidR="00FB46FE" w:rsidRPr="00740FBC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=0</m:t>
        </m:r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1-19</w:t>
      </w:r>
      <w:r w:rsidR="00D85C6C">
        <w:rPr>
          <w:rFonts w:hint="eastAsia"/>
        </w:rPr>
        <w:t>）</w:t>
      </w:r>
    </w:p>
    <w:p w14:paraId="58F2D90C" w14:textId="27EBCBBF" w:rsidR="00223BCD" w:rsidRDefault="00C143CB" w:rsidP="00223BCD">
      <w:pPr>
        <w:ind w:firstLine="480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hy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299CD5A" w14:textId="777D7487" w:rsidR="00740FBC" w:rsidRPr="00D85C6C" w:rsidRDefault="00D85C6C" w:rsidP="00223BCD">
      <w:pPr>
        <w:ind w:firstLine="480"/>
        <w:jc w:val="right"/>
        <w:rPr>
          <w:b/>
          <w:i/>
        </w:rPr>
      </w:pPr>
      <w:r>
        <w:rPr>
          <w:rFonts w:hint="eastAsia"/>
        </w:rPr>
        <w:t>（</w:t>
      </w:r>
      <w:r>
        <w:rPr>
          <w:rFonts w:hint="eastAsia"/>
        </w:rPr>
        <w:t>1-20</w:t>
      </w:r>
      <w:r>
        <w:rPr>
          <w:rFonts w:hint="eastAsia"/>
        </w:rPr>
        <w:t>）</w:t>
      </w:r>
    </w:p>
    <w:p w14:paraId="3DF09BE7" w14:textId="1973BAED" w:rsidR="00740FBC" w:rsidRPr="00194997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hy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‘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1-21</w:t>
      </w:r>
      <w:r w:rsidR="00D85C6C">
        <w:rPr>
          <w:rFonts w:hint="eastAsia"/>
        </w:rPr>
        <w:t>）</w:t>
      </w:r>
    </w:p>
    <w:p w14:paraId="63D98C75" w14:textId="124DFBD5" w:rsidR="00194997" w:rsidRDefault="00F41D07" w:rsidP="002C44BA">
      <w:pPr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&lt;T</m:t>
        </m:r>
      </m:oMath>
      <w:r w:rsidR="00F34F6A">
        <w:rPr>
          <w:rFonts w:hint="eastAsia"/>
        </w:rPr>
        <w:t>时，</w:t>
      </w:r>
      <w:r w:rsidR="00194997">
        <w:rPr>
          <w:rFonts w:hint="eastAsia"/>
        </w:rPr>
        <w:t>为了计算反向传输，</w:t>
      </w:r>
      <w:r w:rsidR="00F34F6A">
        <w:rPr>
          <w:rFonts w:hint="eastAsia"/>
        </w:rPr>
        <w:t>除了</w:t>
      </w:r>
      <w:r w:rsidR="001F43EC">
        <w:rPr>
          <w:rFonts w:hint="eastAsia"/>
        </w:rPr>
        <w:t>计算当前时间外，还需要上一时刻的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194997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194997">
        <w:rPr>
          <w:rFonts w:hint="eastAsia"/>
        </w:rPr>
        <w:t>，</w:t>
      </w:r>
      <w:r w:rsidR="001F43EC">
        <w:rPr>
          <w:rFonts w:hint="eastAsia"/>
        </w:rPr>
        <w:t>所以需要在当前时刻计算出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</m:oMath>
      <w:r w:rsidR="001F43EC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</m:oMath>
      <w:r w:rsidR="001F43EC">
        <w:rPr>
          <w:rFonts w:hint="eastAsia"/>
        </w:rPr>
        <w:t>供下一时刻使用</w:t>
      </w:r>
    </w:p>
    <w:p w14:paraId="3B2A1BA8" w14:textId="3CE040B8" w:rsidR="001F43EC" w:rsidRPr="001F43EC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1-22</w:t>
      </w:r>
      <w:r w:rsidR="00D85C6C">
        <w:rPr>
          <w:rFonts w:hint="eastAsia"/>
        </w:rPr>
        <w:t>）</w:t>
      </w:r>
    </w:p>
    <w:p w14:paraId="41B40B5B" w14:textId="6ACFB1AE" w:rsidR="001F43EC" w:rsidRPr="00EF19D2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den>
            </m:f>
          </m:e>
        </m:d>
      </m:oMath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1-23</w:t>
      </w:r>
      <w:r w:rsidR="00D85C6C">
        <w:rPr>
          <w:rFonts w:hint="eastAsia"/>
        </w:rPr>
        <w:t>）</w:t>
      </w:r>
    </w:p>
    <w:p w14:paraId="3DB5C7AB" w14:textId="77777777" w:rsidR="00EF19D2" w:rsidRDefault="00EF19D2" w:rsidP="002C44BA">
      <w:pPr>
        <w:ind w:firstLine="480"/>
        <w:rPr>
          <w:i/>
        </w:rPr>
      </w:pPr>
    </w:p>
    <w:p w14:paraId="01B9D287" w14:textId="11E5E8D3" w:rsidR="00EF19D2" w:rsidRPr="002853EE" w:rsidRDefault="00EF19D2" w:rsidP="002C44BA">
      <w:pPr>
        <w:ind w:firstLine="480"/>
        <w:rPr>
          <w:b/>
          <w:color w:val="FF0000"/>
        </w:rPr>
      </w:pPr>
      <w:r w:rsidRPr="002853EE">
        <w:rPr>
          <w:rFonts w:hint="eastAsia"/>
          <w:b/>
          <w:color w:val="FF0000"/>
        </w:rPr>
        <w:t>整个计算过程</w:t>
      </w:r>
    </w:p>
    <w:p w14:paraId="3C219243" w14:textId="4F745B0D" w:rsidR="00EF19D2" w:rsidRDefault="00A77D7A" w:rsidP="002C44BA">
      <w:pPr>
        <w:ind w:firstLine="480"/>
        <w:rPr>
          <w:b/>
          <w:color w:val="7030A0"/>
        </w:rPr>
      </w:pPr>
      <m:oMath>
        <m:r>
          <m:rPr>
            <m:sty m:val="b"/>
          </m:rPr>
          <w:rPr>
            <w:rFonts w:ascii="Cambria Math" w:hAnsi="Cambria Math" w:hint="eastAsia"/>
            <w:color w:val="7030A0"/>
          </w:rPr>
          <m:t>t=T</m:t>
        </m:r>
      </m:oMath>
      <w:r w:rsidR="00F508B3" w:rsidRPr="00A77D7A">
        <w:rPr>
          <w:rFonts w:hint="eastAsia"/>
          <w:b/>
          <w:color w:val="7030A0"/>
        </w:rPr>
        <w:t>时</w:t>
      </w:r>
      <w:r w:rsidR="002853EE" w:rsidRPr="00A77D7A">
        <w:rPr>
          <w:rFonts w:hint="eastAsia"/>
          <w:b/>
          <w:color w:val="7030A0"/>
        </w:rPr>
        <w:t>：</w:t>
      </w:r>
    </w:p>
    <w:p w14:paraId="5BF020A8" w14:textId="39030A62" w:rsidR="00D022D3" w:rsidRPr="00A77D7A" w:rsidRDefault="00D022D3" w:rsidP="002C44BA">
      <w:pPr>
        <w:ind w:firstLine="480"/>
        <w:rPr>
          <w:b/>
          <w:color w:val="7030A0"/>
        </w:rPr>
      </w:pPr>
      <w:r w:rsidRPr="00D022D3">
        <w:rPr>
          <w:b/>
          <w:color w:val="7030A0"/>
        </w:rPr>
        <w:t>http://m.blog.csdn.net/u014313009/article/details/51045303</w:t>
      </w:r>
    </w:p>
    <w:p w14:paraId="1C1915C7" w14:textId="0FE8287A" w:rsidR="00EF19D2" w:rsidRPr="00EF19D2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hy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1-24</w:t>
      </w:r>
      <w:r w:rsidR="00D85C6C">
        <w:rPr>
          <w:rFonts w:hint="eastAsia"/>
        </w:rPr>
        <w:t>）</w:t>
      </w:r>
    </w:p>
    <w:p w14:paraId="258CAB15" w14:textId="24969FA1" w:rsidR="00EF19D2" w:rsidRPr="00EF19D2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hy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‘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1-25</w:t>
      </w:r>
      <w:r w:rsidR="00D85C6C">
        <w:rPr>
          <w:rFonts w:hint="eastAsia"/>
        </w:rPr>
        <w:t>）</w:t>
      </w:r>
    </w:p>
    <w:p w14:paraId="1FAF7C22" w14:textId="0C04E48E" w:rsidR="00EF19D2" w:rsidRPr="00EF19D2" w:rsidRDefault="00EF19D2" w:rsidP="00223BCD">
      <w:pPr>
        <w:ind w:firstLine="480"/>
      </w:pPr>
      <w:r>
        <w:rPr>
          <w:rFonts w:hint="eastAsia"/>
        </w:rPr>
        <w:t>同时计算</w:t>
      </w:r>
    </w:p>
    <w:p w14:paraId="4549E2CE" w14:textId="4C37BABD" w:rsidR="00E94027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oh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t-1</m:t>
                        </m:r>
                      </m:e>
                    </m:d>
                  </m:sup>
                </m:sSup>
              </m:den>
            </m:f>
          </m:e>
        </m:d>
      </m:oMath>
      <w:r w:rsidR="00223BCD">
        <w:rPr>
          <w:rFonts w:hint="eastAsia"/>
        </w:rPr>
        <w:tab/>
      </w:r>
    </w:p>
    <w:p w14:paraId="26F3A9E8" w14:textId="214A1B3F" w:rsidR="00E94027" w:rsidRDefault="00C143CB" w:rsidP="00850C0E">
      <w:pPr>
        <w:ind w:firstLine="480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gh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p>
          </m:sSup>
        </m:oMath>
      </m:oMathPara>
    </w:p>
    <w:p w14:paraId="063DD4DA" w14:textId="3E8ECD0E" w:rsidR="00EF19D2" w:rsidRPr="00EF19D2" w:rsidRDefault="00D85C6C" w:rsidP="00223BCD">
      <w:pPr>
        <w:ind w:firstLine="480"/>
        <w:jc w:val="right"/>
        <w:rPr>
          <w:i/>
        </w:rPr>
      </w:pPr>
      <w:r>
        <w:rPr>
          <w:rFonts w:hint="eastAsia"/>
        </w:rPr>
        <w:t>（</w:t>
      </w:r>
      <w:r w:rsidR="00223BCD">
        <w:rPr>
          <w:rFonts w:hint="eastAsia"/>
        </w:rPr>
        <w:t>1-26</w:t>
      </w:r>
      <w:r>
        <w:rPr>
          <w:rFonts w:hint="eastAsia"/>
        </w:rPr>
        <w:t>）</w:t>
      </w:r>
    </w:p>
    <w:p w14:paraId="7123D20B" w14:textId="77777777" w:rsidR="00EF19D2" w:rsidRPr="00194997" w:rsidRDefault="00EF19D2" w:rsidP="00223BCD">
      <w:pPr>
        <w:ind w:firstLine="480"/>
        <w:jc w:val="right"/>
      </w:pPr>
    </w:p>
    <w:p w14:paraId="3A2810E2" w14:textId="775B2ABA" w:rsidR="00EF19D2" w:rsidRPr="001F43EC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1-27</w:t>
      </w:r>
      <w:r w:rsidR="00D85C6C">
        <w:rPr>
          <w:rFonts w:hint="eastAsia"/>
        </w:rPr>
        <w:t>）</w:t>
      </w:r>
    </w:p>
    <w:p w14:paraId="09B7E97D" w14:textId="381D8091" w:rsidR="00215EFF" w:rsidRPr="00CA47B1" w:rsidRDefault="00EF19D2" w:rsidP="00CA47B1">
      <w:pPr>
        <w:ind w:firstLine="480"/>
        <w:rPr>
          <w:b/>
          <w:color w:val="7030A0"/>
        </w:rPr>
      </w:pPr>
      <w:r w:rsidRPr="00A77D7A">
        <w:rPr>
          <w:rFonts w:hint="eastAsia"/>
          <w:b/>
          <w:color w:val="7030A0"/>
        </w:rPr>
        <w:t>当</w:t>
      </w:r>
      <w:r w:rsidRPr="00A77D7A">
        <w:rPr>
          <w:rFonts w:hint="eastAsia"/>
          <w:b/>
          <w:color w:val="7030A0"/>
        </w:rPr>
        <w:t>t</w:t>
      </w:r>
      <w:r w:rsidRPr="00A77D7A">
        <w:rPr>
          <w:b/>
          <w:color w:val="7030A0"/>
        </w:rPr>
        <w:t>&lt;T</w:t>
      </w:r>
      <w:r w:rsidRPr="00A77D7A">
        <w:rPr>
          <w:rFonts w:hint="eastAsia"/>
          <w:b/>
          <w:color w:val="7030A0"/>
        </w:rPr>
        <w:t>时</w:t>
      </w:r>
      <w:r w:rsidR="002853EE" w:rsidRPr="00A77D7A">
        <w:rPr>
          <w:rFonts w:hint="eastAsia"/>
          <w:b/>
          <w:color w:val="7030A0"/>
        </w:rPr>
        <w:t>：</w:t>
      </w:r>
    </w:p>
    <w:p w14:paraId="3DD5EC1F" w14:textId="77777777" w:rsidR="00A77D7A" w:rsidRDefault="00A77D7A" w:rsidP="00223BCD">
      <w:pPr>
        <w:ind w:firstLine="480"/>
        <w:jc w:val="right"/>
      </w:pPr>
    </w:p>
    <w:p w14:paraId="2F74423A" w14:textId="0AD45B72" w:rsidR="00A77D7A" w:rsidRPr="00FB754C" w:rsidRDefault="00C143CB" w:rsidP="00A77D7A">
      <w:pPr>
        <w:ind w:firstLine="480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34130810" w14:textId="7EA1BA08" w:rsidR="00E90414" w:rsidRDefault="00E90414" w:rsidP="00E90414">
      <w:pPr>
        <w:ind w:firstLine="480"/>
      </w:pPr>
      <w:r>
        <w:rPr>
          <w:rFonts w:hint="eastAsia"/>
        </w:rPr>
        <w:t>由于</w:t>
      </w:r>
    </w:p>
    <w:p w14:paraId="1910AAC7" w14:textId="1D6AC868" w:rsidR="00A77D7A" w:rsidRPr="00CA47B1" w:rsidRDefault="00C143CB" w:rsidP="00E90414">
      <w:pPr>
        <w:ind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13E72961" w14:textId="262B21A4" w:rsidR="00CA47B1" w:rsidRDefault="00CA47B1" w:rsidP="00E90414">
      <w:pPr>
        <w:ind w:firstLine="480"/>
      </w:pPr>
      <w:r>
        <w:rPr>
          <w:rFonts w:hint="eastAsia"/>
        </w:rPr>
        <w:t>所以</w:t>
      </w:r>
    </w:p>
    <w:p w14:paraId="5FB65B48" w14:textId="196AB1A7" w:rsidR="00CA47B1" w:rsidRPr="0021055A" w:rsidRDefault="00C143CB" w:rsidP="00E90414">
      <w:pPr>
        <w:ind w:firstLine="480"/>
        <w:rPr>
          <w:b/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FF0000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t+1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FF000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t+1</m:t>
                      </m:r>
                    </m:e>
                  </m:d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2BB530E7" w14:textId="6121E715" w:rsidR="00CA47B1" w:rsidRDefault="00CA47B1" w:rsidP="00CA47B1">
      <w:pPr>
        <w:ind w:firstLine="480"/>
        <w:jc w:val="right"/>
      </w:pPr>
      <w:r>
        <w:rPr>
          <w:rFonts w:hint="eastAsia"/>
        </w:rPr>
        <w:t>（</w:t>
      </w:r>
      <w:r>
        <w:rPr>
          <w:rFonts w:hint="eastAsia"/>
        </w:rPr>
        <w:t>1-28</w:t>
      </w:r>
      <w:r>
        <w:rPr>
          <w:rFonts w:hint="eastAsia"/>
        </w:rPr>
        <w:t>）</w:t>
      </w:r>
    </w:p>
    <w:p w14:paraId="50DF8C61" w14:textId="6F618119" w:rsidR="00215EFF" w:rsidRPr="00A75727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b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t+1</m:t>
                    </m:r>
                  </m:e>
                </m:d>
              </m:sup>
            </m:sSub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den>
        </m:f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1-29</w:t>
      </w:r>
      <w:r w:rsidR="00D85C6C">
        <w:rPr>
          <w:rFonts w:hint="eastAsia"/>
        </w:rPr>
        <w:t>）</w:t>
      </w:r>
    </w:p>
    <w:p w14:paraId="54F18747" w14:textId="62AA8315" w:rsidR="00215EFF" w:rsidRDefault="00215EFF" w:rsidP="00215EFF">
      <w:pPr>
        <w:ind w:firstLine="480"/>
      </w:pPr>
      <w:r>
        <w:rPr>
          <w:rFonts w:hint="eastAsia"/>
        </w:rPr>
        <w:t>同时计算</w:t>
      </w:r>
    </w:p>
    <w:p w14:paraId="1F3EDBCD" w14:textId="70368A0E" w:rsidR="00215EFF" w:rsidRPr="001F43EC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1-30</w:t>
      </w:r>
      <w:r w:rsidR="00D85C6C">
        <w:rPr>
          <w:rFonts w:hint="eastAsia"/>
        </w:rPr>
        <w:t>）</w:t>
      </w:r>
    </w:p>
    <w:p w14:paraId="4982F9C0" w14:textId="4ACBDC76" w:rsidR="00215EFF" w:rsidRPr="00EF19D2" w:rsidRDefault="00C143CB" w:rsidP="00223BCD">
      <w:pPr>
        <w:wordWrap w:val="0"/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den>
            </m:f>
          </m:e>
        </m:d>
      </m:oMath>
      <w:r w:rsidR="00223BCD">
        <w:rPr>
          <w:rFonts w:hint="eastAsia"/>
        </w:rPr>
        <w:tab/>
        <w:t xml:space="preserve">     </w:t>
      </w:r>
      <w:r w:rsidR="00D85C6C">
        <w:rPr>
          <w:rFonts w:hint="eastAsia"/>
        </w:rPr>
        <w:t>（</w:t>
      </w:r>
      <w:r w:rsidR="00223BCD">
        <w:rPr>
          <w:rFonts w:hint="eastAsia"/>
        </w:rPr>
        <w:t>1-31</w:t>
      </w:r>
      <w:r w:rsidR="00D85C6C">
        <w:rPr>
          <w:rFonts w:hint="eastAsia"/>
        </w:rPr>
        <w:t>）</w:t>
      </w:r>
    </w:p>
    <w:p w14:paraId="4273A827" w14:textId="327F3EB6" w:rsidR="00215EFF" w:rsidRPr="00E60AAD" w:rsidRDefault="00063075" w:rsidP="00063075">
      <w:pPr>
        <w:pStyle w:val="30"/>
        <w:ind w:firstLine="520"/>
      </w:pPr>
      <w:bookmarkStart w:id="4" w:name="_Toc486586894"/>
      <w:r>
        <w:rPr>
          <w:rFonts w:hint="eastAsia"/>
        </w:rPr>
        <w:t xml:space="preserve">1.1.2 </w:t>
      </w:r>
      <w:r>
        <w:rPr>
          <w:rFonts w:hint="eastAsia"/>
        </w:rPr>
        <w:t>求解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W</m:t>
            </m:r>
          </m:den>
        </m:f>
      </m:oMath>
      <w:bookmarkEnd w:id="4"/>
    </w:p>
    <w:p w14:paraId="6E7BBD46" w14:textId="028E1DF0" w:rsidR="00EF19D2" w:rsidRPr="00063075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gx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gx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1-32</w:t>
      </w:r>
      <w:r w:rsidR="00D85C6C">
        <w:rPr>
          <w:rFonts w:hint="eastAsia"/>
        </w:rPr>
        <w:t>）</w:t>
      </w:r>
    </w:p>
    <w:p w14:paraId="490E9008" w14:textId="5BBF4D1A" w:rsidR="00063075" w:rsidRPr="00063075" w:rsidRDefault="00C143CB" w:rsidP="00223BCD">
      <w:pPr>
        <w:ind w:firstLine="480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gh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gh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1-33</w:t>
      </w:r>
      <w:r w:rsidR="00D85C6C">
        <w:rPr>
          <w:rFonts w:hint="eastAsia"/>
        </w:rPr>
        <w:t>）</w:t>
      </w:r>
    </w:p>
    <w:p w14:paraId="20F7A002" w14:textId="66BF1D3D" w:rsidR="00063075" w:rsidRPr="00EF19D2" w:rsidRDefault="00C143CB" w:rsidP="002C08D4">
      <w:pPr>
        <w:ind w:firstLine="480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1-34</w:t>
      </w:r>
      <w:r w:rsidR="00D85C6C">
        <w:rPr>
          <w:rFonts w:hint="eastAsia"/>
        </w:rPr>
        <w:t>）</w:t>
      </w:r>
    </w:p>
    <w:p w14:paraId="3C6496AC" w14:textId="4462F5AD" w:rsidR="00C2695E" w:rsidRPr="004C1D94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223BCD">
        <w:rPr>
          <w:rFonts w:hint="eastAsia"/>
        </w:rPr>
        <w:t>1-35</w:t>
      </w:r>
      <w:r w:rsidR="00D85C6C">
        <w:rPr>
          <w:rFonts w:hint="eastAsia"/>
        </w:rPr>
        <w:t>）</w:t>
      </w:r>
    </w:p>
    <w:p w14:paraId="79F51434" w14:textId="7C59638E" w:rsidR="00C2695E" w:rsidRPr="004C1D94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ih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</w:t>
      </w:r>
      <w:r w:rsidR="00223BCD">
        <w:rPr>
          <w:rFonts w:hint="eastAsia"/>
        </w:rPr>
        <w:t>36</w:t>
      </w:r>
      <w:r w:rsidR="00D85C6C">
        <w:rPr>
          <w:rFonts w:hint="eastAsia"/>
        </w:rPr>
        <w:t>）</w:t>
      </w:r>
    </w:p>
    <w:p w14:paraId="4A151948" w14:textId="7F96F704" w:rsidR="00C2695E" w:rsidRPr="004C1D94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</w:t>
      </w:r>
      <w:r w:rsidR="00223BCD">
        <w:rPr>
          <w:rFonts w:hint="eastAsia"/>
        </w:rPr>
        <w:t>37</w:t>
      </w:r>
      <w:r w:rsidR="00D85C6C">
        <w:rPr>
          <w:rFonts w:hint="eastAsia"/>
        </w:rPr>
        <w:t>）</w:t>
      </w:r>
    </w:p>
    <w:p w14:paraId="383E4CA1" w14:textId="77777777" w:rsidR="00063075" w:rsidRDefault="00063075" w:rsidP="00223BCD">
      <w:pPr>
        <w:ind w:firstLine="480"/>
        <w:jc w:val="right"/>
        <w:rPr>
          <w:i/>
        </w:rPr>
      </w:pPr>
    </w:p>
    <w:p w14:paraId="0929AA52" w14:textId="45067EAE" w:rsidR="004C1D94" w:rsidRPr="00F777D7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</w:t>
      </w:r>
      <w:r w:rsidR="00223BCD">
        <w:rPr>
          <w:rFonts w:hint="eastAsia"/>
        </w:rPr>
        <w:t>38</w:t>
      </w:r>
      <w:r w:rsidR="00D85C6C">
        <w:rPr>
          <w:rFonts w:hint="eastAsia"/>
        </w:rPr>
        <w:t>）</w:t>
      </w:r>
    </w:p>
    <w:p w14:paraId="1E77D2D3" w14:textId="0A9F7ADC" w:rsidR="004C1D94" w:rsidRPr="00F777D7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∂f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fh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r>
          <w:rPr>
            <w:rFonts w:ascii="Cambria Math" w:hAnsi="Cambria Math"/>
          </w:rPr>
          <m:t>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</w:t>
      </w:r>
      <w:r w:rsidR="00223BCD">
        <w:rPr>
          <w:rFonts w:hint="eastAsia"/>
        </w:rPr>
        <w:t>39</w:t>
      </w:r>
      <w:r w:rsidR="00D85C6C">
        <w:rPr>
          <w:rFonts w:hint="eastAsia"/>
        </w:rPr>
        <w:t>）</w:t>
      </w:r>
    </w:p>
    <w:p w14:paraId="75DFA39E" w14:textId="551F4516" w:rsidR="004C1D94" w:rsidRPr="00F777D7" w:rsidRDefault="00C143CB" w:rsidP="00223BCD">
      <w:pPr>
        <w:ind w:firstLine="480"/>
        <w:jc w:val="right"/>
        <w:rPr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</m:oMath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223BCD">
        <w:rPr>
          <w:rFonts w:hint="eastAsia"/>
        </w:rPr>
        <w:tab/>
      </w:r>
      <w:r w:rsidR="00D85C6C">
        <w:rPr>
          <w:rFonts w:hint="eastAsia"/>
        </w:rPr>
        <w:t>（</w:t>
      </w:r>
      <w:r w:rsidR="00D85C6C">
        <w:rPr>
          <w:rFonts w:hint="eastAsia"/>
        </w:rPr>
        <w:t>1-</w:t>
      </w:r>
      <w:r w:rsidR="00223BCD">
        <w:rPr>
          <w:rFonts w:hint="eastAsia"/>
        </w:rPr>
        <w:t>40</w:t>
      </w:r>
      <w:r w:rsidR="00D85C6C">
        <w:rPr>
          <w:rFonts w:hint="eastAsia"/>
        </w:rPr>
        <w:t>）</w:t>
      </w:r>
    </w:p>
    <w:p w14:paraId="1F94E2BB" w14:textId="77777777" w:rsidR="004C1D94" w:rsidRPr="00F777D7" w:rsidRDefault="004C1D94" w:rsidP="004C1D94">
      <w:pPr>
        <w:ind w:firstLine="480"/>
        <w:rPr>
          <w:i/>
        </w:rPr>
      </w:pPr>
    </w:p>
    <w:p w14:paraId="5D651028" w14:textId="6C460A5D" w:rsidR="004C1D94" w:rsidRDefault="00087AA4" w:rsidP="002C44BA">
      <w:pPr>
        <w:ind w:firstLine="480"/>
      </w:pPr>
      <w:r>
        <w:rPr>
          <w:rFonts w:hint="eastAsia"/>
        </w:rPr>
        <w:t>总结</w:t>
      </w:r>
      <w:r w:rsidR="00782EBC">
        <w:rPr>
          <w:rFonts w:hint="eastAsia"/>
        </w:rPr>
        <w:t>：</w:t>
      </w:r>
    </w:p>
    <w:p w14:paraId="26BAEDEB" w14:textId="63C37F7F" w:rsidR="00782EBC" w:rsidRDefault="00782EBC" w:rsidP="002C44BA">
      <w:pPr>
        <w:ind w:firstLine="480"/>
      </w:pPr>
      <w:r>
        <w:rPr>
          <w:rFonts w:hint="eastAsia"/>
        </w:rPr>
        <w:t>按照式（</w:t>
      </w:r>
      <w:r>
        <w:rPr>
          <w:rFonts w:hint="eastAsia"/>
        </w:rPr>
        <w:t>1-24</w:t>
      </w:r>
      <w:r>
        <w:rPr>
          <w:rFonts w:hint="eastAsia"/>
        </w:rPr>
        <w:t>）至式（</w:t>
      </w:r>
      <w:r>
        <w:rPr>
          <w:rFonts w:hint="eastAsia"/>
        </w:rPr>
        <w:t>1-40</w:t>
      </w:r>
      <w:r>
        <w:rPr>
          <w:rFonts w:hint="eastAsia"/>
        </w:rPr>
        <w:t>）用反向传输算法就可以计算出梯度了，反向传输中会用到正向计算的信息，由于正向计算比较简单，在此不做述及。</w:t>
      </w:r>
    </w:p>
    <w:p w14:paraId="08A144DC" w14:textId="7739B5C2" w:rsidR="00592979" w:rsidRDefault="00592979" w:rsidP="00592979">
      <w:pPr>
        <w:pStyle w:val="20"/>
        <w:ind w:firstLine="520"/>
      </w:pPr>
      <w:bookmarkStart w:id="5" w:name="_Toc486586895"/>
      <w:r>
        <w:rPr>
          <w:rFonts w:hint="eastAsia"/>
        </w:rPr>
        <w:t xml:space="preserve">1.2 </w:t>
      </w:r>
      <w:r>
        <w:rPr>
          <w:rFonts w:hint="eastAsia"/>
        </w:rPr>
        <w:t>求解</w:t>
      </w:r>
      <m:oMath>
        <m:r>
          <m:rPr>
            <m:sty m:val="b"/>
          </m:rP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门参数</w:t>
      </w:r>
      <w:bookmarkEnd w:id="5"/>
    </w:p>
    <w:p w14:paraId="4B577A96" w14:textId="0D61A5D0" w:rsidR="00592979" w:rsidRDefault="00C143CB" w:rsidP="00C56AA9">
      <w:pPr>
        <w:wordWrap w:val="0"/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∂W</m:t>
                </m:r>
              </m:den>
            </m:f>
          </m:e>
        </m:nary>
      </m:oMath>
      <w:r w:rsidR="00592979">
        <w:rPr>
          <w:rFonts w:hint="eastAsia"/>
        </w:rPr>
        <w:t>，</w:t>
      </w:r>
      <m:oMath>
        <m:r>
          <w:rPr>
            <w:rFonts w:ascii="Cambria Math" w:hAnsi="Cambria Math"/>
          </w:rPr>
          <m:t>W∈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</w:rPr>
              <m:t>门参数</m:t>
            </m:r>
          </m:e>
        </m:d>
      </m:oMath>
      <w:r w:rsidR="00C56AA9">
        <w:rPr>
          <w:rFonts w:hint="eastAsia"/>
        </w:rPr>
        <w:tab/>
        <w:t xml:space="preserve">            </w:t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1-41</w:t>
      </w:r>
      <w:r w:rsidR="00C56AA9">
        <w:rPr>
          <w:rFonts w:hint="eastAsia"/>
        </w:rPr>
        <w:t>）</w:t>
      </w:r>
    </w:p>
    <w:p w14:paraId="6DC9456F" w14:textId="41FF519D" w:rsidR="00592979" w:rsidRDefault="00C143CB" w:rsidP="00C56AA9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1-42</w:t>
      </w:r>
      <w:r w:rsidR="00C56AA9">
        <w:rPr>
          <w:rFonts w:hint="eastAsia"/>
        </w:rPr>
        <w:t>）</w:t>
      </w:r>
    </w:p>
    <w:p w14:paraId="5A56C491" w14:textId="2E83945F" w:rsidR="00592979" w:rsidRDefault="00C143CB" w:rsidP="00C56AA9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1-43</w:t>
      </w:r>
      <w:r w:rsidR="00C56AA9">
        <w:rPr>
          <w:rFonts w:hint="eastAsia"/>
        </w:rPr>
        <w:t>）</w:t>
      </w:r>
    </w:p>
    <w:p w14:paraId="5D79B818" w14:textId="0EB86A4D" w:rsidR="00592979" w:rsidRPr="00592979" w:rsidRDefault="00C143CB" w:rsidP="00C56AA9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ox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1-44</w:t>
      </w:r>
      <w:r w:rsidR="00C56AA9">
        <w:rPr>
          <w:rFonts w:hint="eastAsia"/>
        </w:rPr>
        <w:t>）</w:t>
      </w:r>
    </w:p>
    <w:p w14:paraId="309473EB" w14:textId="58775FE5" w:rsidR="00592979" w:rsidRDefault="00C143CB" w:rsidP="00C56AA9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oh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1-45</w:t>
      </w:r>
      <w:r w:rsidR="00C56AA9">
        <w:rPr>
          <w:rFonts w:hint="eastAsia"/>
        </w:rPr>
        <w:t>）</w:t>
      </w:r>
    </w:p>
    <w:p w14:paraId="048DE7CF" w14:textId="7DE4E191" w:rsidR="00592979" w:rsidRPr="00592979" w:rsidRDefault="00C143CB" w:rsidP="00C56AA9">
      <w:pPr>
        <w:ind w:firstLine="48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‘</m:t>
            </m:r>
          </m:sup>
        </m:sSup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1-46</w:t>
      </w:r>
      <w:r w:rsidR="00C56AA9">
        <w:rPr>
          <w:rFonts w:hint="eastAsia"/>
        </w:rPr>
        <w:t>）</w:t>
      </w:r>
    </w:p>
    <w:p w14:paraId="51815243" w14:textId="4D45014E" w:rsidR="00EB6F65" w:rsidRDefault="00C56AA9" w:rsidP="00C56AA9">
      <w:pPr>
        <w:pStyle w:val="20"/>
        <w:ind w:firstLineChars="0"/>
      </w:pPr>
      <w:bookmarkStart w:id="6" w:name="_Toc486586896"/>
      <w:r>
        <w:rPr>
          <w:rFonts w:hint="eastAsia"/>
        </w:rPr>
        <w:t xml:space="preserve">1.3 </w:t>
      </w:r>
      <w:r w:rsidR="00EB6F65">
        <w:rPr>
          <w:rFonts w:hint="eastAsia"/>
        </w:rPr>
        <w:t>求解输出层导数</w:t>
      </w:r>
      <w:bookmarkEnd w:id="6"/>
    </w:p>
    <w:p w14:paraId="14BF7CAF" w14:textId="62A1A70E" w:rsidR="00EB6F65" w:rsidRDefault="00202543" w:rsidP="00EB6F65">
      <w:pPr>
        <w:ind w:firstLineChars="0"/>
      </w:pPr>
      <w:r w:rsidRPr="00202543">
        <w:t>http://m.blog.csdn.net/u014313009/article/details/51045303</w:t>
      </w:r>
    </w:p>
    <w:p w14:paraId="163B6B7A" w14:textId="07B4E4A0" w:rsidR="00EB6F65" w:rsidRPr="00C56AA9" w:rsidRDefault="00C143CB" w:rsidP="00C56AA9">
      <w:pPr>
        <w:ind w:firstLineChars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hy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hy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</w:r>
      <w:r w:rsidR="00C56AA9">
        <w:rPr>
          <w:rFonts w:hint="eastAsia"/>
        </w:rPr>
        <w:t>（</w:t>
      </w:r>
      <w:r w:rsidR="00C56AA9">
        <w:rPr>
          <w:rFonts w:hint="eastAsia"/>
        </w:rPr>
        <w:t>1-47</w:t>
      </w:r>
      <w:r w:rsidR="00C56AA9">
        <w:rPr>
          <w:rFonts w:hint="eastAsia"/>
        </w:rPr>
        <w:t>）</w:t>
      </w:r>
    </w:p>
    <w:p w14:paraId="79EFD457" w14:textId="3A578673" w:rsidR="00C56AA9" w:rsidRPr="00EB6F65" w:rsidRDefault="00C143CB" w:rsidP="00C56AA9">
      <w:pPr>
        <w:wordWrap w:val="0"/>
        <w:ind w:firstLineChars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</m:nary>
      </m:oMath>
      <w:r w:rsidR="00C56AA9">
        <w:rPr>
          <w:rFonts w:hint="eastAsia"/>
        </w:rPr>
        <w:tab/>
      </w:r>
      <w:r w:rsidR="00C56AA9">
        <w:rPr>
          <w:rFonts w:hint="eastAsia"/>
        </w:rPr>
        <w:tab/>
        <w:t xml:space="preserve">       </w:t>
      </w:r>
      <w:r w:rsidR="00C56AA9">
        <w:rPr>
          <w:rFonts w:hint="eastAsia"/>
        </w:rPr>
        <w:t>（</w:t>
      </w:r>
      <w:r w:rsidR="00C56AA9">
        <w:rPr>
          <w:rFonts w:hint="eastAsia"/>
        </w:rPr>
        <w:t>1-48</w:t>
      </w:r>
      <w:r w:rsidR="00C56AA9">
        <w:rPr>
          <w:rFonts w:hint="eastAsia"/>
        </w:rPr>
        <w:t>）</w:t>
      </w:r>
    </w:p>
    <w:p w14:paraId="031C90E8" w14:textId="77777777" w:rsidR="00C56AA9" w:rsidRPr="00EB6F65" w:rsidRDefault="00C56AA9" w:rsidP="00EB6F65">
      <w:pPr>
        <w:ind w:firstLineChars="0"/>
      </w:pPr>
    </w:p>
    <w:sectPr w:rsidR="00C56AA9" w:rsidRPr="00EB6F65" w:rsidSect="00F5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40" w:right="1418" w:bottom="1440" w:left="2127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CCE87" w14:textId="77777777" w:rsidR="00C143CB" w:rsidRDefault="00C143CB" w:rsidP="0087765F">
      <w:pPr>
        <w:ind w:firstLine="480"/>
      </w:pPr>
      <w:r>
        <w:separator/>
      </w:r>
    </w:p>
  </w:endnote>
  <w:endnote w:type="continuationSeparator" w:id="0">
    <w:p w14:paraId="6FD7874C" w14:textId="77777777" w:rsidR="00C143CB" w:rsidRDefault="00C143CB" w:rsidP="0087765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华文隶书"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8B919" w14:textId="77777777" w:rsidR="00345356" w:rsidRDefault="00345356" w:rsidP="00CF0865">
    <w:pPr>
      <w:pStyle w:val="a8"/>
      <w:ind w:firstLine="48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BA46E74" wp14:editId="5E2E1E7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9B83878" w14:textId="603322D3" w:rsidR="00345356" w:rsidRDefault="00C143CB" w:rsidP="00CF0865">
                          <w:pPr>
                            <w:pStyle w:val="af5"/>
                            <w:ind w:firstLine="40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标题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5356">
                                <w:rPr>
                                  <w:rFonts w:asciiTheme="majorHAnsi" w:eastAsia="宋体" w:hAnsiTheme="majorHAnsi" w:cstheme="majorBidi" w:hint="eastAsia"/>
                                  <w:sz w:val="20"/>
                                </w:rPr>
                                <w:t xml:space="preserve">             LSTM</w:t>
                              </w:r>
                            </w:sdtContent>
                          </w:sdt>
                          <w:r w:rsidR="00345356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CN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08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45356">
                                <w:rPr>
                                  <w:rFonts w:asciiTheme="majorHAnsi" w:eastAsia="宋体" w:hAnsiTheme="majorHAnsi" w:cstheme="majorBidi" w:hint="eastAsia"/>
                                  <w:sz w:val="20"/>
                                </w:rPr>
                                <w:t>2017/4/8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BA46E74" id="_x77e9__x5f62__x0020_22" o:spid="_x0000_s1028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" o:allowincell="f" filled="f" stroked="f">
              <v:textbox style="layout-flow:vertical;mso-layout-flow-alt:bottom-to-top" inset=",,8.64pt,10.8pt">
                <w:txbxContent>
                  <w:p w14:paraId="79B83878" w14:textId="603322D3" w:rsidR="00345356" w:rsidRDefault="00345356" w:rsidP="00CF0865">
                    <w:pPr>
                      <w:pStyle w:val="af5"/>
                      <w:ind w:firstLine="40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标题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="宋体" w:hAnsiTheme="majorHAnsi" w:cstheme="majorBidi" w:hint="eastAsia"/>
                            <w:sz w:val="20"/>
                          </w:rPr>
                          <w:t xml:space="preserve">             LSTM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CN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08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="宋体" w:hAnsiTheme="majorHAnsi" w:cstheme="majorBidi" w:hint="eastAsia"/>
                            <w:sz w:val="20"/>
                          </w:rPr>
                          <w:t>2017/4/8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A54DD7B" wp14:editId="14C18E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自选图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F99D70" id="_x81ea__x9009__x56fe__x5f62__x0020_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OSZw8D7AAAA4QEAABMAAAAAAAAAAAAAAAAAAAAAAFtDb250ZW50X1R5cGVzXS54&#10;bWxQSwECLQAUAAYACAAAACEAI7Jq4dcAAACUAQAACwAAAAAAAAAAAAAAAAAsAQAAX3JlbHMvLnJl&#10;bHNQSwECLQAUAAYACAAAACEAlQ4iKtMCAADABQAADgAAAAAAAAAAAAAAAAAs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07FD8C8" wp14:editId="23AC5DA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椭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A54234C" w14:textId="77777777" w:rsidR="00345356" w:rsidRDefault="00345356" w:rsidP="00CA622F">
                          <w:pPr>
                            <w:pStyle w:val="af5"/>
                            <w:ind w:firstLineChars="100" w:firstLine="240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0732E" w:rsidRPr="0040732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07FD8C8" id="_x692d__x5706__x0020_21" o:spid="_x0000_s1029" style="position:absolute;left:0;text-align:left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" o:allowincell="f" fillcolor="#d34817 [3204]" stroked="f">
              <v:textbox inset="0,0,0,0">
                <w:txbxContent>
                  <w:p w14:paraId="6A54234C" w14:textId="77777777" w:rsidR="00345356" w:rsidRDefault="00345356" w:rsidP="00CA622F">
                    <w:pPr>
                      <w:pStyle w:val="af5"/>
                      <w:ind w:firstLineChars="100" w:firstLine="240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B7B5B" w:rsidRPr="004B7B5B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66B40" w14:textId="77777777" w:rsidR="00345356" w:rsidRDefault="00345356" w:rsidP="00CF086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929AB4" wp14:editId="6145B199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8B48E54" w14:textId="147B654D" w:rsidR="00345356" w:rsidRDefault="00C143CB" w:rsidP="00CF0865">
                          <w:pPr>
                            <w:pStyle w:val="af5"/>
                            <w:ind w:firstLine="40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标题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5356">
                                <w:rPr>
                                  <w:rFonts w:asciiTheme="majorHAnsi" w:eastAsia="宋体" w:hAnsiTheme="majorHAnsi" w:cstheme="majorBidi" w:hint="eastAsia"/>
                                  <w:sz w:val="20"/>
                                </w:rPr>
                                <w:t xml:space="preserve">             LSTM</w:t>
                              </w:r>
                            </w:sdtContent>
                          </w:sdt>
                          <w:r w:rsidR="00345356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CN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08T00:00:00Z">
                                <w:dateFormat w:val="yyyy/M/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45356">
                                <w:rPr>
                                  <w:rFonts w:asciiTheme="majorHAnsi" w:eastAsia="宋体" w:hAnsiTheme="majorHAnsi" w:cstheme="majorBidi" w:hint="eastAsia"/>
                                  <w:sz w:val="20"/>
                                </w:rPr>
                                <w:t>2017/4/8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929AB4" id="_x77e9__x5f62__x0020_24" o:spid="_x0000_s1030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" o:allowincell="f" filled="f" stroked="f">
              <v:textbox style="layout-flow:vertical;mso-layout-flow-alt:bottom-to-top" inset=",,8.64pt,10.8pt">
                <w:txbxContent>
                  <w:p w14:paraId="48B48E54" w14:textId="147B654D" w:rsidR="00345356" w:rsidRDefault="00345356" w:rsidP="00CF0865">
                    <w:pPr>
                      <w:pStyle w:val="af5"/>
                      <w:ind w:firstLine="40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标题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="宋体" w:hAnsiTheme="majorHAnsi" w:cstheme="majorBidi" w:hint="eastAsia"/>
                            <w:sz w:val="20"/>
                          </w:rPr>
                          <w:t xml:space="preserve">             </w:t>
                        </w:r>
                        <w:r>
                          <w:rPr>
                            <w:rFonts w:asciiTheme="majorHAnsi" w:eastAsia="宋体" w:hAnsiTheme="majorHAnsi" w:cstheme="majorBidi" w:hint="eastAsia"/>
                            <w:sz w:val="20"/>
                          </w:rPr>
                          <w:t>LSTM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zh-CN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08T00:00:00Z">
                          <w:dateFormat w:val="yyyy/M/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="宋体" w:hAnsiTheme="majorHAnsi" w:cstheme="majorBidi" w:hint="eastAsia"/>
                            <w:sz w:val="20"/>
                          </w:rPr>
                          <w:t>2017/4/8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BB1BFD" wp14:editId="2A2D97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自选图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04CC439" id="_x81ea__x9009__x56fe__x5f62__x0020_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OSZw8D7AAAA4QEAABMAAAAAAAAAAAAAAAAAAAAAAFtDb250ZW50X1R5cGVzXS54&#10;bWxQSwECLQAUAAYACAAAACEAI7Jq4dcAAACUAQAACwAAAAAAAAAAAAAAAAAsAQAAX3JlbHMvLnJl&#10;bHNQSwECLQAUAAYACAAAACEAS9QtlNMCAADABQAADgAAAAAAAAAAAAAAAAAs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2718A1" wp14:editId="20E8A6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椭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FED7316" w14:textId="77777777" w:rsidR="00345356" w:rsidRDefault="00345356" w:rsidP="00A84327">
                          <w:pPr>
                            <w:pStyle w:val="af5"/>
                            <w:ind w:firstLineChars="100" w:firstLine="240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0732E" w:rsidRPr="0040732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2718A1" id="_x692d__x5706__x0020_18" o:spid="_x0000_s1031" style="position:absolute;left:0;text-align:left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" o:allowincell="f" fillcolor="#d34817 [3204]" stroked="f">
              <v:textbox inset="0,0,0,0">
                <w:txbxContent>
                  <w:p w14:paraId="0FED7316" w14:textId="77777777" w:rsidR="00345356" w:rsidRDefault="00345356" w:rsidP="00A84327">
                    <w:pPr>
                      <w:pStyle w:val="af5"/>
                      <w:ind w:firstLineChars="100" w:firstLine="240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B7B5B" w:rsidRPr="004B7B5B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DED5D94" w14:textId="77777777" w:rsidR="00345356" w:rsidRDefault="00345356" w:rsidP="00CF0865">
    <w:pPr>
      <w:pStyle w:val="a8"/>
      <w:ind w:firstLine="4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360E6" w14:textId="77777777" w:rsidR="00345356" w:rsidRDefault="00345356" w:rsidP="00A84327">
    <w:pPr>
      <w:pStyle w:val="a8"/>
      <w:ind w:firstLine="4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544C3" w14:textId="77777777" w:rsidR="00C143CB" w:rsidRDefault="00C143CB" w:rsidP="0087765F">
      <w:pPr>
        <w:ind w:firstLine="480"/>
      </w:pPr>
      <w:r>
        <w:separator/>
      </w:r>
    </w:p>
  </w:footnote>
  <w:footnote w:type="continuationSeparator" w:id="0">
    <w:p w14:paraId="367964EF" w14:textId="77777777" w:rsidR="00C143CB" w:rsidRDefault="00C143CB" w:rsidP="0087765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3A469" w14:textId="77777777" w:rsidR="00345356" w:rsidRDefault="00345356" w:rsidP="00014BE4">
    <w:pPr>
      <w:pStyle w:val="af0"/>
      <w:ind w:firstLine="48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FF15F" w14:textId="77777777" w:rsidR="00345356" w:rsidRDefault="00345356" w:rsidP="00CF0865">
    <w:pPr>
      <w:pStyle w:val="af0"/>
      <w:ind w:firstLine="48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4DE40" w14:textId="77777777" w:rsidR="00345356" w:rsidRDefault="00345356" w:rsidP="00A84327">
    <w:pPr>
      <w:pStyle w:val="af0"/>
      <w:ind w:firstLine="48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>
    <w:nsid w:val="00BF53A0"/>
    <w:multiLevelType w:val="hybridMultilevel"/>
    <w:tmpl w:val="BA909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1490047"/>
    <w:multiLevelType w:val="multilevel"/>
    <w:tmpl w:val="9E7ECF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2160"/>
      </w:pPr>
      <w:rPr>
        <w:rFonts w:hint="default"/>
      </w:rPr>
    </w:lvl>
  </w:abstractNum>
  <w:abstractNum w:abstractNumId="7">
    <w:nsid w:val="06CB479D"/>
    <w:multiLevelType w:val="hybridMultilevel"/>
    <w:tmpl w:val="2182DF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D660C6"/>
    <w:multiLevelType w:val="hybridMultilevel"/>
    <w:tmpl w:val="33A0CEBC"/>
    <w:lvl w:ilvl="0" w:tplc="3ACAE78A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455B77"/>
    <w:multiLevelType w:val="hybridMultilevel"/>
    <w:tmpl w:val="2D821B26"/>
    <w:lvl w:ilvl="0" w:tplc="C5DAD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ED69BC"/>
    <w:multiLevelType w:val="multilevel"/>
    <w:tmpl w:val="233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3703C9"/>
    <w:multiLevelType w:val="hybridMultilevel"/>
    <w:tmpl w:val="1960DCC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>
    <w:nsid w:val="18F06E07"/>
    <w:multiLevelType w:val="hybridMultilevel"/>
    <w:tmpl w:val="B54E0AE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B2E6810"/>
    <w:multiLevelType w:val="hybridMultilevel"/>
    <w:tmpl w:val="EB2A631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1B803DB2"/>
    <w:multiLevelType w:val="hybridMultilevel"/>
    <w:tmpl w:val="106E9842"/>
    <w:lvl w:ilvl="0" w:tplc="04090009">
      <w:start w:val="1"/>
      <w:numFmt w:val="bullet"/>
      <w:lvlText w:val="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5">
    <w:nsid w:val="20D712AE"/>
    <w:multiLevelType w:val="hybridMultilevel"/>
    <w:tmpl w:val="B92EBE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22518A8"/>
    <w:multiLevelType w:val="hybridMultilevel"/>
    <w:tmpl w:val="1D1AEDCA"/>
    <w:lvl w:ilvl="0" w:tplc="0409000F">
      <w:start w:val="1"/>
      <w:numFmt w:val="decimal"/>
      <w:lvlText w:val="%1."/>
      <w:lvlJc w:val="left"/>
      <w:pPr>
        <w:ind w:left="985" w:hanging="420"/>
      </w:p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17">
    <w:nsid w:val="22955CCA"/>
    <w:multiLevelType w:val="hybridMultilevel"/>
    <w:tmpl w:val="C7AC9E74"/>
    <w:lvl w:ilvl="0" w:tplc="4A7AB46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8516BB9"/>
    <w:multiLevelType w:val="hybridMultilevel"/>
    <w:tmpl w:val="C8284070"/>
    <w:lvl w:ilvl="0" w:tplc="0409000F">
      <w:start w:val="1"/>
      <w:numFmt w:val="decimal"/>
      <w:lvlText w:val="%1."/>
      <w:lvlJc w:val="left"/>
      <w:pPr>
        <w:ind w:left="985" w:hanging="420"/>
      </w:p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19">
    <w:nsid w:val="2F3C5E7F"/>
    <w:multiLevelType w:val="multilevel"/>
    <w:tmpl w:val="D9902622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hint="eastAsia"/>
      </w:rPr>
    </w:lvl>
  </w:abstractNum>
  <w:abstractNum w:abstractNumId="20">
    <w:nsid w:val="3ABD36A8"/>
    <w:multiLevelType w:val="hybridMultilevel"/>
    <w:tmpl w:val="1B48EAB6"/>
    <w:lvl w:ilvl="0" w:tplc="0409000F">
      <w:start w:val="1"/>
      <w:numFmt w:val="decimal"/>
      <w:lvlText w:val="%1."/>
      <w:lvlJc w:val="left"/>
      <w:pPr>
        <w:ind w:left="985" w:hanging="420"/>
      </w:p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21">
    <w:nsid w:val="3DDA1E51"/>
    <w:multiLevelType w:val="hybridMultilevel"/>
    <w:tmpl w:val="093A4FA6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2">
    <w:nsid w:val="3E185EC7"/>
    <w:multiLevelType w:val="hybridMultilevel"/>
    <w:tmpl w:val="A8D6C168"/>
    <w:lvl w:ilvl="0" w:tplc="04090009">
      <w:start w:val="1"/>
      <w:numFmt w:val="bullet"/>
      <w:lvlText w:val="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3">
    <w:nsid w:val="40E02142"/>
    <w:multiLevelType w:val="hybridMultilevel"/>
    <w:tmpl w:val="2C9A5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335D85"/>
    <w:multiLevelType w:val="multilevel"/>
    <w:tmpl w:val="233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4F2EBE"/>
    <w:multiLevelType w:val="hybridMultilevel"/>
    <w:tmpl w:val="3B56CB38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6">
    <w:nsid w:val="49F920CB"/>
    <w:multiLevelType w:val="hybridMultilevel"/>
    <w:tmpl w:val="6CBA8914"/>
    <w:lvl w:ilvl="0" w:tplc="052E03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E55654A"/>
    <w:multiLevelType w:val="hybridMultilevel"/>
    <w:tmpl w:val="43C43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8502D4"/>
    <w:multiLevelType w:val="hybridMultilevel"/>
    <w:tmpl w:val="4386F9B0"/>
    <w:lvl w:ilvl="0" w:tplc="04090009">
      <w:start w:val="1"/>
      <w:numFmt w:val="bullet"/>
      <w:lvlText w:val="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9">
    <w:nsid w:val="54297E17"/>
    <w:multiLevelType w:val="hybridMultilevel"/>
    <w:tmpl w:val="36BC3154"/>
    <w:lvl w:ilvl="0" w:tplc="09C06F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457303"/>
    <w:multiLevelType w:val="hybridMultilevel"/>
    <w:tmpl w:val="17A8C7F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1">
    <w:nsid w:val="5D543B5B"/>
    <w:multiLevelType w:val="hybridMultilevel"/>
    <w:tmpl w:val="8D5A4082"/>
    <w:lvl w:ilvl="0" w:tplc="0409000F">
      <w:start w:val="1"/>
      <w:numFmt w:val="decimal"/>
      <w:lvlText w:val="%1."/>
      <w:lvlJc w:val="left"/>
      <w:pPr>
        <w:ind w:left="985" w:hanging="420"/>
      </w:p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32">
    <w:nsid w:val="65DD1EBA"/>
    <w:multiLevelType w:val="hybridMultilevel"/>
    <w:tmpl w:val="1960EDBA"/>
    <w:lvl w:ilvl="0" w:tplc="0409000F">
      <w:start w:val="1"/>
      <w:numFmt w:val="decimal"/>
      <w:lvlText w:val="%1."/>
      <w:lvlJc w:val="left"/>
      <w:pPr>
        <w:ind w:left="985" w:hanging="420"/>
      </w:p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33">
    <w:nsid w:val="676A109C"/>
    <w:multiLevelType w:val="multilevel"/>
    <w:tmpl w:val="2330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B74DEE"/>
    <w:multiLevelType w:val="hybridMultilevel"/>
    <w:tmpl w:val="6ACA6664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F0574B1"/>
    <w:multiLevelType w:val="hybridMultilevel"/>
    <w:tmpl w:val="3B8008A2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36">
    <w:nsid w:val="71EB09CB"/>
    <w:multiLevelType w:val="multilevel"/>
    <w:tmpl w:val="DFB6CB7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6200058"/>
    <w:multiLevelType w:val="hybridMultilevel"/>
    <w:tmpl w:val="C4C8C62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779C67C7"/>
    <w:multiLevelType w:val="multilevel"/>
    <w:tmpl w:val="8D8E0FC0"/>
    <w:lvl w:ilvl="0">
      <w:start w:val="1"/>
      <w:numFmt w:val="decimal"/>
      <w:lvlText w:val="%1．"/>
      <w:lvlJc w:val="left"/>
      <w:pPr>
        <w:ind w:left="1160" w:hanging="720"/>
      </w:pPr>
      <w:rPr>
        <w:rFonts w:asciiTheme="minorHAnsi" w:eastAsiaTheme="minorEastAsia" w:hAnsiTheme="minorHAnsi" w:cs="Times New Roman"/>
      </w:rPr>
    </w:lvl>
    <w:lvl w:ilvl="1">
      <w:start w:val="1"/>
      <w:numFmt w:val="lowerLetter"/>
      <w:lvlText w:val="%2)"/>
      <w:lvlJc w:val="left"/>
      <w:pPr>
        <w:ind w:left="1400" w:hanging="480"/>
      </w:pPr>
    </w:lvl>
    <w:lvl w:ilvl="2">
      <w:start w:val="1"/>
      <w:numFmt w:val="lowerRoman"/>
      <w:lvlText w:val="%3."/>
      <w:lvlJc w:val="right"/>
      <w:pPr>
        <w:ind w:left="1880" w:hanging="480"/>
      </w:pPr>
    </w:lvl>
    <w:lvl w:ilvl="3">
      <w:start w:val="1"/>
      <w:numFmt w:val="decimal"/>
      <w:lvlText w:val="%4."/>
      <w:lvlJc w:val="left"/>
      <w:pPr>
        <w:ind w:left="2360" w:hanging="480"/>
      </w:pPr>
    </w:lvl>
    <w:lvl w:ilvl="4">
      <w:start w:val="1"/>
      <w:numFmt w:val="lowerLetter"/>
      <w:lvlText w:val="%5)"/>
      <w:lvlJc w:val="left"/>
      <w:pPr>
        <w:ind w:left="2840" w:hanging="480"/>
      </w:pPr>
    </w:lvl>
    <w:lvl w:ilvl="5">
      <w:start w:val="1"/>
      <w:numFmt w:val="lowerRoman"/>
      <w:lvlText w:val="%6."/>
      <w:lvlJc w:val="right"/>
      <w:pPr>
        <w:ind w:left="3320" w:hanging="480"/>
      </w:pPr>
    </w:lvl>
    <w:lvl w:ilvl="6">
      <w:start w:val="1"/>
      <w:numFmt w:val="decimal"/>
      <w:lvlText w:val="%7."/>
      <w:lvlJc w:val="left"/>
      <w:pPr>
        <w:ind w:left="3800" w:hanging="480"/>
      </w:pPr>
    </w:lvl>
    <w:lvl w:ilvl="7">
      <w:start w:val="1"/>
      <w:numFmt w:val="lowerLetter"/>
      <w:lvlText w:val="%8)"/>
      <w:lvlJc w:val="left"/>
      <w:pPr>
        <w:ind w:left="4280" w:hanging="480"/>
      </w:pPr>
    </w:lvl>
    <w:lvl w:ilvl="8">
      <w:start w:val="1"/>
      <w:numFmt w:val="lowerRoman"/>
      <w:lvlText w:val="%9."/>
      <w:lvlJc w:val="right"/>
      <w:pPr>
        <w:ind w:left="4760" w:hanging="480"/>
      </w:pPr>
    </w:lvl>
  </w:abstractNum>
  <w:abstractNum w:abstractNumId="39">
    <w:nsid w:val="78610492"/>
    <w:multiLevelType w:val="multilevel"/>
    <w:tmpl w:val="F76228C8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0">
    <w:nsid w:val="794D4EDB"/>
    <w:multiLevelType w:val="hybridMultilevel"/>
    <w:tmpl w:val="02501036"/>
    <w:lvl w:ilvl="0" w:tplc="63E854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1">
    <w:nsid w:val="7F937D36"/>
    <w:multiLevelType w:val="hybridMultilevel"/>
    <w:tmpl w:val="9934D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41"/>
  </w:num>
  <w:num w:numId="13">
    <w:abstractNumId w:val="27"/>
  </w:num>
  <w:num w:numId="14">
    <w:abstractNumId w:val="7"/>
  </w:num>
  <w:num w:numId="15">
    <w:abstractNumId w:val="32"/>
  </w:num>
  <w:num w:numId="16">
    <w:abstractNumId w:val="23"/>
  </w:num>
  <w:num w:numId="17">
    <w:abstractNumId w:val="9"/>
  </w:num>
  <w:num w:numId="18">
    <w:abstractNumId w:val="17"/>
  </w:num>
  <w:num w:numId="19">
    <w:abstractNumId w:val="16"/>
  </w:num>
  <w:num w:numId="20">
    <w:abstractNumId w:val="31"/>
  </w:num>
  <w:num w:numId="21">
    <w:abstractNumId w:val="15"/>
  </w:num>
  <w:num w:numId="22">
    <w:abstractNumId w:val="20"/>
  </w:num>
  <w:num w:numId="23">
    <w:abstractNumId w:val="18"/>
  </w:num>
  <w:num w:numId="24">
    <w:abstractNumId w:val="29"/>
  </w:num>
  <w:num w:numId="25">
    <w:abstractNumId w:val="30"/>
  </w:num>
  <w:num w:numId="26">
    <w:abstractNumId w:val="11"/>
  </w:num>
  <w:num w:numId="27">
    <w:abstractNumId w:val="13"/>
  </w:num>
  <w:num w:numId="28">
    <w:abstractNumId w:val="8"/>
  </w:num>
  <w:num w:numId="29">
    <w:abstractNumId w:val="40"/>
  </w:num>
  <w:num w:numId="30">
    <w:abstractNumId w:val="6"/>
  </w:num>
  <w:num w:numId="31">
    <w:abstractNumId w:val="35"/>
  </w:num>
  <w:num w:numId="32">
    <w:abstractNumId w:val="38"/>
  </w:num>
  <w:num w:numId="33">
    <w:abstractNumId w:val="26"/>
  </w:num>
  <w:num w:numId="34">
    <w:abstractNumId w:val="21"/>
  </w:num>
  <w:num w:numId="35">
    <w:abstractNumId w:val="25"/>
  </w:num>
  <w:num w:numId="36">
    <w:abstractNumId w:val="10"/>
  </w:num>
  <w:num w:numId="37">
    <w:abstractNumId w:val="24"/>
  </w:num>
  <w:num w:numId="38">
    <w:abstractNumId w:val="33"/>
  </w:num>
  <w:num w:numId="39">
    <w:abstractNumId w:val="34"/>
  </w:num>
  <w:num w:numId="40">
    <w:abstractNumId w:val="14"/>
  </w:num>
  <w:num w:numId="41">
    <w:abstractNumId w:val="22"/>
  </w:num>
  <w:num w:numId="42">
    <w:abstractNumId w:val="37"/>
  </w:num>
  <w:num w:numId="43">
    <w:abstractNumId w:val="28"/>
  </w:num>
  <w:num w:numId="44">
    <w:abstractNumId w:val="12"/>
  </w:num>
  <w:num w:numId="45">
    <w:abstractNumId w:val="19"/>
  </w:num>
  <w:num w:numId="46">
    <w:abstractNumId w:val="39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12"/>
    <w:rsid w:val="00001F8D"/>
    <w:rsid w:val="000030AF"/>
    <w:rsid w:val="00003C0B"/>
    <w:rsid w:val="00003CE5"/>
    <w:rsid w:val="00005C34"/>
    <w:rsid w:val="00005CBB"/>
    <w:rsid w:val="0000626F"/>
    <w:rsid w:val="00007321"/>
    <w:rsid w:val="0000781B"/>
    <w:rsid w:val="00010400"/>
    <w:rsid w:val="000122C7"/>
    <w:rsid w:val="00012729"/>
    <w:rsid w:val="0001332D"/>
    <w:rsid w:val="00014A20"/>
    <w:rsid w:val="00014BE4"/>
    <w:rsid w:val="00015BB7"/>
    <w:rsid w:val="00015E7A"/>
    <w:rsid w:val="00020BB1"/>
    <w:rsid w:val="0002106D"/>
    <w:rsid w:val="0002160E"/>
    <w:rsid w:val="0002240C"/>
    <w:rsid w:val="000226B7"/>
    <w:rsid w:val="0002280D"/>
    <w:rsid w:val="00022E36"/>
    <w:rsid w:val="00023803"/>
    <w:rsid w:val="00023AD4"/>
    <w:rsid w:val="000241F1"/>
    <w:rsid w:val="0002499F"/>
    <w:rsid w:val="00024EF2"/>
    <w:rsid w:val="000258D5"/>
    <w:rsid w:val="00025A17"/>
    <w:rsid w:val="00027456"/>
    <w:rsid w:val="0002752E"/>
    <w:rsid w:val="00030447"/>
    <w:rsid w:val="00030DBE"/>
    <w:rsid w:val="0003156C"/>
    <w:rsid w:val="00036416"/>
    <w:rsid w:val="00036827"/>
    <w:rsid w:val="00037AC5"/>
    <w:rsid w:val="00037CAF"/>
    <w:rsid w:val="000402AD"/>
    <w:rsid w:val="0004060A"/>
    <w:rsid w:val="00043945"/>
    <w:rsid w:val="000443D3"/>
    <w:rsid w:val="000453B6"/>
    <w:rsid w:val="00046DAD"/>
    <w:rsid w:val="00050008"/>
    <w:rsid w:val="0005115C"/>
    <w:rsid w:val="000514D6"/>
    <w:rsid w:val="000534EA"/>
    <w:rsid w:val="00053D52"/>
    <w:rsid w:val="0005443E"/>
    <w:rsid w:val="00055C9F"/>
    <w:rsid w:val="00055F8C"/>
    <w:rsid w:val="000570AD"/>
    <w:rsid w:val="000610BD"/>
    <w:rsid w:val="00063075"/>
    <w:rsid w:val="00063681"/>
    <w:rsid w:val="00064418"/>
    <w:rsid w:val="000645ED"/>
    <w:rsid w:val="0006467B"/>
    <w:rsid w:val="000647B9"/>
    <w:rsid w:val="000717D4"/>
    <w:rsid w:val="00072612"/>
    <w:rsid w:val="00072999"/>
    <w:rsid w:val="000733DF"/>
    <w:rsid w:val="0007459C"/>
    <w:rsid w:val="00075CF1"/>
    <w:rsid w:val="00076D7A"/>
    <w:rsid w:val="00077916"/>
    <w:rsid w:val="0008123E"/>
    <w:rsid w:val="00082FD2"/>
    <w:rsid w:val="00083826"/>
    <w:rsid w:val="0008499C"/>
    <w:rsid w:val="00086714"/>
    <w:rsid w:val="00086794"/>
    <w:rsid w:val="00086E67"/>
    <w:rsid w:val="00087AA4"/>
    <w:rsid w:val="00087B2A"/>
    <w:rsid w:val="0009052E"/>
    <w:rsid w:val="0009356A"/>
    <w:rsid w:val="00096D49"/>
    <w:rsid w:val="000A145E"/>
    <w:rsid w:val="000A29DA"/>
    <w:rsid w:val="000A451A"/>
    <w:rsid w:val="000A6C85"/>
    <w:rsid w:val="000A7463"/>
    <w:rsid w:val="000B012F"/>
    <w:rsid w:val="000B2C2A"/>
    <w:rsid w:val="000B36AF"/>
    <w:rsid w:val="000B59BD"/>
    <w:rsid w:val="000B65FE"/>
    <w:rsid w:val="000C1838"/>
    <w:rsid w:val="000C2040"/>
    <w:rsid w:val="000C25FA"/>
    <w:rsid w:val="000C35EB"/>
    <w:rsid w:val="000C4ECE"/>
    <w:rsid w:val="000C5249"/>
    <w:rsid w:val="000C6142"/>
    <w:rsid w:val="000C681B"/>
    <w:rsid w:val="000D1D2E"/>
    <w:rsid w:val="000D66B7"/>
    <w:rsid w:val="000D7278"/>
    <w:rsid w:val="000D72F3"/>
    <w:rsid w:val="000E03A9"/>
    <w:rsid w:val="000E1218"/>
    <w:rsid w:val="000E1519"/>
    <w:rsid w:val="000E3F15"/>
    <w:rsid w:val="000E5529"/>
    <w:rsid w:val="000E6255"/>
    <w:rsid w:val="000E79DA"/>
    <w:rsid w:val="000F08C6"/>
    <w:rsid w:val="000F335C"/>
    <w:rsid w:val="000F50AD"/>
    <w:rsid w:val="000F58B0"/>
    <w:rsid w:val="000F6686"/>
    <w:rsid w:val="00101F9D"/>
    <w:rsid w:val="001031DF"/>
    <w:rsid w:val="00104EC1"/>
    <w:rsid w:val="00107910"/>
    <w:rsid w:val="001105B2"/>
    <w:rsid w:val="00112965"/>
    <w:rsid w:val="00112D09"/>
    <w:rsid w:val="001135DB"/>
    <w:rsid w:val="00115280"/>
    <w:rsid w:val="001160EF"/>
    <w:rsid w:val="001168DF"/>
    <w:rsid w:val="001210D1"/>
    <w:rsid w:val="0012142A"/>
    <w:rsid w:val="00122969"/>
    <w:rsid w:val="00122E1A"/>
    <w:rsid w:val="0012490E"/>
    <w:rsid w:val="00124C32"/>
    <w:rsid w:val="001255C7"/>
    <w:rsid w:val="0012599D"/>
    <w:rsid w:val="001270A9"/>
    <w:rsid w:val="00127470"/>
    <w:rsid w:val="001276B9"/>
    <w:rsid w:val="00127FBA"/>
    <w:rsid w:val="001309AE"/>
    <w:rsid w:val="00133AB5"/>
    <w:rsid w:val="00133CC5"/>
    <w:rsid w:val="00134EE9"/>
    <w:rsid w:val="001353D2"/>
    <w:rsid w:val="0013684E"/>
    <w:rsid w:val="001403EB"/>
    <w:rsid w:val="00143166"/>
    <w:rsid w:val="0014366E"/>
    <w:rsid w:val="00143E19"/>
    <w:rsid w:val="0014488B"/>
    <w:rsid w:val="00144BC5"/>
    <w:rsid w:val="00146C32"/>
    <w:rsid w:val="00151BE6"/>
    <w:rsid w:val="00151DAD"/>
    <w:rsid w:val="001525EA"/>
    <w:rsid w:val="0015325E"/>
    <w:rsid w:val="001534C9"/>
    <w:rsid w:val="0015581A"/>
    <w:rsid w:val="00156227"/>
    <w:rsid w:val="0015673C"/>
    <w:rsid w:val="00161E9B"/>
    <w:rsid w:val="00162784"/>
    <w:rsid w:val="00163320"/>
    <w:rsid w:val="001657EF"/>
    <w:rsid w:val="001661A1"/>
    <w:rsid w:val="0016659B"/>
    <w:rsid w:val="00167EDD"/>
    <w:rsid w:val="00170228"/>
    <w:rsid w:val="00170877"/>
    <w:rsid w:val="0017108C"/>
    <w:rsid w:val="00171238"/>
    <w:rsid w:val="001739B1"/>
    <w:rsid w:val="001755A9"/>
    <w:rsid w:val="00176504"/>
    <w:rsid w:val="00181330"/>
    <w:rsid w:val="00192423"/>
    <w:rsid w:val="00192782"/>
    <w:rsid w:val="00192798"/>
    <w:rsid w:val="00193D62"/>
    <w:rsid w:val="0019469C"/>
    <w:rsid w:val="00194997"/>
    <w:rsid w:val="001966B4"/>
    <w:rsid w:val="001971D8"/>
    <w:rsid w:val="001A372C"/>
    <w:rsid w:val="001A45CC"/>
    <w:rsid w:val="001A47A2"/>
    <w:rsid w:val="001A54E2"/>
    <w:rsid w:val="001A5F53"/>
    <w:rsid w:val="001A7B1F"/>
    <w:rsid w:val="001B30B6"/>
    <w:rsid w:val="001C244A"/>
    <w:rsid w:val="001C2931"/>
    <w:rsid w:val="001C3499"/>
    <w:rsid w:val="001C37DF"/>
    <w:rsid w:val="001D1073"/>
    <w:rsid w:val="001D1F4C"/>
    <w:rsid w:val="001D6421"/>
    <w:rsid w:val="001E01B1"/>
    <w:rsid w:val="001E13C4"/>
    <w:rsid w:val="001E215B"/>
    <w:rsid w:val="001E3CC0"/>
    <w:rsid w:val="001E5FA5"/>
    <w:rsid w:val="001F2E46"/>
    <w:rsid w:val="001F4113"/>
    <w:rsid w:val="001F427C"/>
    <w:rsid w:val="001F43C7"/>
    <w:rsid w:val="001F43EC"/>
    <w:rsid w:val="001F5937"/>
    <w:rsid w:val="001F73B7"/>
    <w:rsid w:val="00201417"/>
    <w:rsid w:val="00202543"/>
    <w:rsid w:val="002030D0"/>
    <w:rsid w:val="002032D4"/>
    <w:rsid w:val="0020332E"/>
    <w:rsid w:val="0020644C"/>
    <w:rsid w:val="00206CB3"/>
    <w:rsid w:val="00207659"/>
    <w:rsid w:val="0021055A"/>
    <w:rsid w:val="00213020"/>
    <w:rsid w:val="002134F2"/>
    <w:rsid w:val="00213D28"/>
    <w:rsid w:val="00215A83"/>
    <w:rsid w:val="00215EFF"/>
    <w:rsid w:val="00216283"/>
    <w:rsid w:val="00216D55"/>
    <w:rsid w:val="002171BD"/>
    <w:rsid w:val="0022152C"/>
    <w:rsid w:val="0022228A"/>
    <w:rsid w:val="00222E09"/>
    <w:rsid w:val="00223BCD"/>
    <w:rsid w:val="0022416C"/>
    <w:rsid w:val="002256DC"/>
    <w:rsid w:val="00225800"/>
    <w:rsid w:val="00226010"/>
    <w:rsid w:val="00226205"/>
    <w:rsid w:val="00226578"/>
    <w:rsid w:val="00227BE9"/>
    <w:rsid w:val="00230B40"/>
    <w:rsid w:val="00231928"/>
    <w:rsid w:val="00232203"/>
    <w:rsid w:val="00232C42"/>
    <w:rsid w:val="002361A0"/>
    <w:rsid w:val="00240B2A"/>
    <w:rsid w:val="002412BD"/>
    <w:rsid w:val="00243CCB"/>
    <w:rsid w:val="00245080"/>
    <w:rsid w:val="0024516D"/>
    <w:rsid w:val="00245781"/>
    <w:rsid w:val="0024709F"/>
    <w:rsid w:val="0025124A"/>
    <w:rsid w:val="00251633"/>
    <w:rsid w:val="00252043"/>
    <w:rsid w:val="002530D3"/>
    <w:rsid w:val="002543E8"/>
    <w:rsid w:val="00254A93"/>
    <w:rsid w:val="00260134"/>
    <w:rsid w:val="00260692"/>
    <w:rsid w:val="002617BC"/>
    <w:rsid w:val="00261F26"/>
    <w:rsid w:val="002642D7"/>
    <w:rsid w:val="00265370"/>
    <w:rsid w:val="0026610C"/>
    <w:rsid w:val="00266B0A"/>
    <w:rsid w:val="00266B50"/>
    <w:rsid w:val="00270AF3"/>
    <w:rsid w:val="00270F4A"/>
    <w:rsid w:val="002714E6"/>
    <w:rsid w:val="002722E2"/>
    <w:rsid w:val="00274C02"/>
    <w:rsid w:val="00276018"/>
    <w:rsid w:val="00276072"/>
    <w:rsid w:val="00280078"/>
    <w:rsid w:val="00281204"/>
    <w:rsid w:val="002813A2"/>
    <w:rsid w:val="00282B01"/>
    <w:rsid w:val="00282D92"/>
    <w:rsid w:val="00284B8C"/>
    <w:rsid w:val="00284F80"/>
    <w:rsid w:val="002853EE"/>
    <w:rsid w:val="00285CD2"/>
    <w:rsid w:val="00286DB5"/>
    <w:rsid w:val="00287D4E"/>
    <w:rsid w:val="00291E37"/>
    <w:rsid w:val="0029360A"/>
    <w:rsid w:val="002948A3"/>
    <w:rsid w:val="00295537"/>
    <w:rsid w:val="0029604B"/>
    <w:rsid w:val="002967B4"/>
    <w:rsid w:val="002972A1"/>
    <w:rsid w:val="00297653"/>
    <w:rsid w:val="002A160C"/>
    <w:rsid w:val="002A39B0"/>
    <w:rsid w:val="002A42E1"/>
    <w:rsid w:val="002A477A"/>
    <w:rsid w:val="002A4AFA"/>
    <w:rsid w:val="002A4CFD"/>
    <w:rsid w:val="002A5019"/>
    <w:rsid w:val="002A5DD6"/>
    <w:rsid w:val="002A60EB"/>
    <w:rsid w:val="002A6467"/>
    <w:rsid w:val="002A6AA1"/>
    <w:rsid w:val="002A7245"/>
    <w:rsid w:val="002A74F1"/>
    <w:rsid w:val="002B3820"/>
    <w:rsid w:val="002B4065"/>
    <w:rsid w:val="002B4CBC"/>
    <w:rsid w:val="002B6CE2"/>
    <w:rsid w:val="002B761B"/>
    <w:rsid w:val="002C02AB"/>
    <w:rsid w:val="002C08D4"/>
    <w:rsid w:val="002C2427"/>
    <w:rsid w:val="002C403C"/>
    <w:rsid w:val="002C44BA"/>
    <w:rsid w:val="002C4D90"/>
    <w:rsid w:val="002C56A2"/>
    <w:rsid w:val="002C5AF2"/>
    <w:rsid w:val="002C7E27"/>
    <w:rsid w:val="002D073E"/>
    <w:rsid w:val="002D16A6"/>
    <w:rsid w:val="002D1716"/>
    <w:rsid w:val="002D2F4C"/>
    <w:rsid w:val="002D37E4"/>
    <w:rsid w:val="002D38AE"/>
    <w:rsid w:val="002D40B6"/>
    <w:rsid w:val="002D4838"/>
    <w:rsid w:val="002D4EA4"/>
    <w:rsid w:val="002D52CC"/>
    <w:rsid w:val="002D5B5F"/>
    <w:rsid w:val="002E327E"/>
    <w:rsid w:val="002E3689"/>
    <w:rsid w:val="002E390F"/>
    <w:rsid w:val="002E4F15"/>
    <w:rsid w:val="002E5483"/>
    <w:rsid w:val="002F0393"/>
    <w:rsid w:val="002F2BC6"/>
    <w:rsid w:val="002F3B53"/>
    <w:rsid w:val="002F40A8"/>
    <w:rsid w:val="002F61CB"/>
    <w:rsid w:val="002F7ED0"/>
    <w:rsid w:val="0030029F"/>
    <w:rsid w:val="00300FFF"/>
    <w:rsid w:val="00301087"/>
    <w:rsid w:val="003017ED"/>
    <w:rsid w:val="00303810"/>
    <w:rsid w:val="00303820"/>
    <w:rsid w:val="00304F47"/>
    <w:rsid w:val="00304FC9"/>
    <w:rsid w:val="003054FB"/>
    <w:rsid w:val="0030554E"/>
    <w:rsid w:val="00305924"/>
    <w:rsid w:val="0030605F"/>
    <w:rsid w:val="00306181"/>
    <w:rsid w:val="0030641A"/>
    <w:rsid w:val="00310DA2"/>
    <w:rsid w:val="003145DF"/>
    <w:rsid w:val="00314C8F"/>
    <w:rsid w:val="00316503"/>
    <w:rsid w:val="003205C5"/>
    <w:rsid w:val="00320859"/>
    <w:rsid w:val="00320AFD"/>
    <w:rsid w:val="00320E63"/>
    <w:rsid w:val="00321D1C"/>
    <w:rsid w:val="00322615"/>
    <w:rsid w:val="003228AA"/>
    <w:rsid w:val="0032369C"/>
    <w:rsid w:val="00324439"/>
    <w:rsid w:val="00324671"/>
    <w:rsid w:val="00324C22"/>
    <w:rsid w:val="00325E43"/>
    <w:rsid w:val="003261B0"/>
    <w:rsid w:val="003339C7"/>
    <w:rsid w:val="003340C5"/>
    <w:rsid w:val="0033634D"/>
    <w:rsid w:val="00340372"/>
    <w:rsid w:val="00340EB7"/>
    <w:rsid w:val="00341680"/>
    <w:rsid w:val="003437C4"/>
    <w:rsid w:val="0034408C"/>
    <w:rsid w:val="0034529B"/>
    <w:rsid w:val="00345356"/>
    <w:rsid w:val="00346A7B"/>
    <w:rsid w:val="00346AFC"/>
    <w:rsid w:val="00347041"/>
    <w:rsid w:val="003473DE"/>
    <w:rsid w:val="00350238"/>
    <w:rsid w:val="003507E7"/>
    <w:rsid w:val="0035552A"/>
    <w:rsid w:val="00357617"/>
    <w:rsid w:val="00360FB0"/>
    <w:rsid w:val="0036522D"/>
    <w:rsid w:val="0036597E"/>
    <w:rsid w:val="00365FEA"/>
    <w:rsid w:val="0036694A"/>
    <w:rsid w:val="00367ABD"/>
    <w:rsid w:val="00371ABF"/>
    <w:rsid w:val="0037214B"/>
    <w:rsid w:val="003729E6"/>
    <w:rsid w:val="00373EB6"/>
    <w:rsid w:val="003749E3"/>
    <w:rsid w:val="00375123"/>
    <w:rsid w:val="0037581A"/>
    <w:rsid w:val="00375DE6"/>
    <w:rsid w:val="0038038D"/>
    <w:rsid w:val="003806B0"/>
    <w:rsid w:val="00381C92"/>
    <w:rsid w:val="003840C3"/>
    <w:rsid w:val="003872B1"/>
    <w:rsid w:val="00387D5B"/>
    <w:rsid w:val="00391D6B"/>
    <w:rsid w:val="00393258"/>
    <w:rsid w:val="00394227"/>
    <w:rsid w:val="00394570"/>
    <w:rsid w:val="00394A1F"/>
    <w:rsid w:val="00394B97"/>
    <w:rsid w:val="00395217"/>
    <w:rsid w:val="00397F80"/>
    <w:rsid w:val="003A0A50"/>
    <w:rsid w:val="003A4984"/>
    <w:rsid w:val="003A657E"/>
    <w:rsid w:val="003B1A6C"/>
    <w:rsid w:val="003B1D13"/>
    <w:rsid w:val="003B3D8E"/>
    <w:rsid w:val="003B4ED6"/>
    <w:rsid w:val="003B5EE8"/>
    <w:rsid w:val="003B6944"/>
    <w:rsid w:val="003C00ED"/>
    <w:rsid w:val="003C0D74"/>
    <w:rsid w:val="003C5BD9"/>
    <w:rsid w:val="003C5C8A"/>
    <w:rsid w:val="003C6B6C"/>
    <w:rsid w:val="003C7A82"/>
    <w:rsid w:val="003D01B0"/>
    <w:rsid w:val="003D35D5"/>
    <w:rsid w:val="003D3EEA"/>
    <w:rsid w:val="003D5540"/>
    <w:rsid w:val="003D5CC8"/>
    <w:rsid w:val="003D6970"/>
    <w:rsid w:val="003D7C91"/>
    <w:rsid w:val="003D7D4C"/>
    <w:rsid w:val="003E0843"/>
    <w:rsid w:val="003E09E8"/>
    <w:rsid w:val="003E1832"/>
    <w:rsid w:val="003E2802"/>
    <w:rsid w:val="003E2B41"/>
    <w:rsid w:val="003E66F4"/>
    <w:rsid w:val="003E69C9"/>
    <w:rsid w:val="003F081C"/>
    <w:rsid w:val="003F4FC2"/>
    <w:rsid w:val="003F671D"/>
    <w:rsid w:val="003F6C28"/>
    <w:rsid w:val="004003C8"/>
    <w:rsid w:val="00400A74"/>
    <w:rsid w:val="0040199D"/>
    <w:rsid w:val="004032E7"/>
    <w:rsid w:val="004034F3"/>
    <w:rsid w:val="00403AF8"/>
    <w:rsid w:val="00404BF4"/>
    <w:rsid w:val="00404CC4"/>
    <w:rsid w:val="00404DC8"/>
    <w:rsid w:val="00405175"/>
    <w:rsid w:val="00406466"/>
    <w:rsid w:val="0040732E"/>
    <w:rsid w:val="00407949"/>
    <w:rsid w:val="00412DB3"/>
    <w:rsid w:val="00413040"/>
    <w:rsid w:val="00415C5C"/>
    <w:rsid w:val="00416DCA"/>
    <w:rsid w:val="00417D5D"/>
    <w:rsid w:val="00420B0D"/>
    <w:rsid w:val="004213C9"/>
    <w:rsid w:val="004226B0"/>
    <w:rsid w:val="00422E6F"/>
    <w:rsid w:val="00423351"/>
    <w:rsid w:val="00423BCA"/>
    <w:rsid w:val="00424F86"/>
    <w:rsid w:val="00425509"/>
    <w:rsid w:val="0043082C"/>
    <w:rsid w:val="004317DA"/>
    <w:rsid w:val="00431B67"/>
    <w:rsid w:val="00431F01"/>
    <w:rsid w:val="00432423"/>
    <w:rsid w:val="00432A1C"/>
    <w:rsid w:val="00432C26"/>
    <w:rsid w:val="00432DB2"/>
    <w:rsid w:val="00433989"/>
    <w:rsid w:val="00434964"/>
    <w:rsid w:val="004357C5"/>
    <w:rsid w:val="00440F7C"/>
    <w:rsid w:val="004422E3"/>
    <w:rsid w:val="00442DD6"/>
    <w:rsid w:val="00443090"/>
    <w:rsid w:val="00446177"/>
    <w:rsid w:val="00446A6E"/>
    <w:rsid w:val="00447749"/>
    <w:rsid w:val="004518DE"/>
    <w:rsid w:val="00451CAC"/>
    <w:rsid w:val="00452719"/>
    <w:rsid w:val="0045374E"/>
    <w:rsid w:val="00454FE3"/>
    <w:rsid w:val="004551B2"/>
    <w:rsid w:val="00455DA4"/>
    <w:rsid w:val="00456A28"/>
    <w:rsid w:val="00456D4B"/>
    <w:rsid w:val="0045705D"/>
    <w:rsid w:val="004617FF"/>
    <w:rsid w:val="004625A9"/>
    <w:rsid w:val="00464D37"/>
    <w:rsid w:val="0046527D"/>
    <w:rsid w:val="0046638E"/>
    <w:rsid w:val="004705B6"/>
    <w:rsid w:val="00473E8C"/>
    <w:rsid w:val="0047557D"/>
    <w:rsid w:val="00480CE4"/>
    <w:rsid w:val="00481E54"/>
    <w:rsid w:val="004903AF"/>
    <w:rsid w:val="00490E8D"/>
    <w:rsid w:val="0049212D"/>
    <w:rsid w:val="00492346"/>
    <w:rsid w:val="004923C5"/>
    <w:rsid w:val="0049310B"/>
    <w:rsid w:val="004938AA"/>
    <w:rsid w:val="00494997"/>
    <w:rsid w:val="004A27A4"/>
    <w:rsid w:val="004A3DB0"/>
    <w:rsid w:val="004A4965"/>
    <w:rsid w:val="004A4E7F"/>
    <w:rsid w:val="004B0CC4"/>
    <w:rsid w:val="004B1AC5"/>
    <w:rsid w:val="004B2488"/>
    <w:rsid w:val="004B38CD"/>
    <w:rsid w:val="004B4192"/>
    <w:rsid w:val="004B4A3C"/>
    <w:rsid w:val="004B7B5B"/>
    <w:rsid w:val="004B7BD4"/>
    <w:rsid w:val="004C1504"/>
    <w:rsid w:val="004C1B28"/>
    <w:rsid w:val="004C1D94"/>
    <w:rsid w:val="004C31AB"/>
    <w:rsid w:val="004C3F31"/>
    <w:rsid w:val="004C4E15"/>
    <w:rsid w:val="004C4E7A"/>
    <w:rsid w:val="004C71BC"/>
    <w:rsid w:val="004D0A6D"/>
    <w:rsid w:val="004D2C94"/>
    <w:rsid w:val="004D316E"/>
    <w:rsid w:val="004D4053"/>
    <w:rsid w:val="004D4792"/>
    <w:rsid w:val="004D4E1C"/>
    <w:rsid w:val="004D5398"/>
    <w:rsid w:val="004D54DE"/>
    <w:rsid w:val="004D71C0"/>
    <w:rsid w:val="004E0127"/>
    <w:rsid w:val="004E070C"/>
    <w:rsid w:val="004E1852"/>
    <w:rsid w:val="004E57BF"/>
    <w:rsid w:val="004E5A9A"/>
    <w:rsid w:val="004E7032"/>
    <w:rsid w:val="004E7476"/>
    <w:rsid w:val="004F0516"/>
    <w:rsid w:val="004F0593"/>
    <w:rsid w:val="004F0ACD"/>
    <w:rsid w:val="004F33B1"/>
    <w:rsid w:val="004F47DC"/>
    <w:rsid w:val="004F5810"/>
    <w:rsid w:val="004F72B3"/>
    <w:rsid w:val="004F7CDE"/>
    <w:rsid w:val="00500ACC"/>
    <w:rsid w:val="00500D36"/>
    <w:rsid w:val="005019AA"/>
    <w:rsid w:val="00502739"/>
    <w:rsid w:val="00507C2F"/>
    <w:rsid w:val="005100FC"/>
    <w:rsid w:val="0051144B"/>
    <w:rsid w:val="00512CB9"/>
    <w:rsid w:val="00513510"/>
    <w:rsid w:val="00513794"/>
    <w:rsid w:val="00516644"/>
    <w:rsid w:val="005219B4"/>
    <w:rsid w:val="005239FF"/>
    <w:rsid w:val="0052406E"/>
    <w:rsid w:val="005245B3"/>
    <w:rsid w:val="00525743"/>
    <w:rsid w:val="0052720B"/>
    <w:rsid w:val="0053179A"/>
    <w:rsid w:val="00531D42"/>
    <w:rsid w:val="00534DDD"/>
    <w:rsid w:val="00535669"/>
    <w:rsid w:val="00535AF9"/>
    <w:rsid w:val="00535E96"/>
    <w:rsid w:val="005377DB"/>
    <w:rsid w:val="00540EE2"/>
    <w:rsid w:val="00541593"/>
    <w:rsid w:val="0054207F"/>
    <w:rsid w:val="005436BF"/>
    <w:rsid w:val="00543B21"/>
    <w:rsid w:val="00544DE8"/>
    <w:rsid w:val="00545282"/>
    <w:rsid w:val="00545D1E"/>
    <w:rsid w:val="005509B3"/>
    <w:rsid w:val="00552AA4"/>
    <w:rsid w:val="00552EDF"/>
    <w:rsid w:val="00553615"/>
    <w:rsid w:val="00555856"/>
    <w:rsid w:val="00556385"/>
    <w:rsid w:val="00557403"/>
    <w:rsid w:val="00557659"/>
    <w:rsid w:val="00560308"/>
    <w:rsid w:val="00561156"/>
    <w:rsid w:val="00561B73"/>
    <w:rsid w:val="00562670"/>
    <w:rsid w:val="00562AEB"/>
    <w:rsid w:val="00562D37"/>
    <w:rsid w:val="00562D9B"/>
    <w:rsid w:val="00564D37"/>
    <w:rsid w:val="00565C7F"/>
    <w:rsid w:val="005660B3"/>
    <w:rsid w:val="005665B4"/>
    <w:rsid w:val="00570E35"/>
    <w:rsid w:val="005710A9"/>
    <w:rsid w:val="0057420B"/>
    <w:rsid w:val="005746C7"/>
    <w:rsid w:val="00577625"/>
    <w:rsid w:val="005777AF"/>
    <w:rsid w:val="005804F7"/>
    <w:rsid w:val="00580D79"/>
    <w:rsid w:val="005815E6"/>
    <w:rsid w:val="00584BD5"/>
    <w:rsid w:val="00585338"/>
    <w:rsid w:val="0058545D"/>
    <w:rsid w:val="00585C43"/>
    <w:rsid w:val="00585FA5"/>
    <w:rsid w:val="00586268"/>
    <w:rsid w:val="00586AF8"/>
    <w:rsid w:val="00586CD6"/>
    <w:rsid w:val="00586E92"/>
    <w:rsid w:val="00592979"/>
    <w:rsid w:val="00593284"/>
    <w:rsid w:val="00593959"/>
    <w:rsid w:val="00595383"/>
    <w:rsid w:val="005955AD"/>
    <w:rsid w:val="00597243"/>
    <w:rsid w:val="005A39A6"/>
    <w:rsid w:val="005A481F"/>
    <w:rsid w:val="005A5AE8"/>
    <w:rsid w:val="005A7259"/>
    <w:rsid w:val="005A77FB"/>
    <w:rsid w:val="005B07E4"/>
    <w:rsid w:val="005B158B"/>
    <w:rsid w:val="005B1853"/>
    <w:rsid w:val="005B20CF"/>
    <w:rsid w:val="005B29EB"/>
    <w:rsid w:val="005B2CB4"/>
    <w:rsid w:val="005B2D38"/>
    <w:rsid w:val="005B5E62"/>
    <w:rsid w:val="005B6129"/>
    <w:rsid w:val="005B621B"/>
    <w:rsid w:val="005B7C5C"/>
    <w:rsid w:val="005C2395"/>
    <w:rsid w:val="005C2E27"/>
    <w:rsid w:val="005D27BF"/>
    <w:rsid w:val="005D2D6D"/>
    <w:rsid w:val="005D3188"/>
    <w:rsid w:val="005D3D9C"/>
    <w:rsid w:val="005D4033"/>
    <w:rsid w:val="005D7D4C"/>
    <w:rsid w:val="005E0A28"/>
    <w:rsid w:val="005E0EF7"/>
    <w:rsid w:val="005E2F31"/>
    <w:rsid w:val="005E3CA4"/>
    <w:rsid w:val="005E3D1B"/>
    <w:rsid w:val="005E6C43"/>
    <w:rsid w:val="005E74B5"/>
    <w:rsid w:val="005F177F"/>
    <w:rsid w:val="005F5556"/>
    <w:rsid w:val="005F5BC0"/>
    <w:rsid w:val="00600FBC"/>
    <w:rsid w:val="00603A7A"/>
    <w:rsid w:val="00604B1D"/>
    <w:rsid w:val="00604BDF"/>
    <w:rsid w:val="00605221"/>
    <w:rsid w:val="0061294E"/>
    <w:rsid w:val="00612ADF"/>
    <w:rsid w:val="006130CE"/>
    <w:rsid w:val="0061351B"/>
    <w:rsid w:val="0061398B"/>
    <w:rsid w:val="006143A3"/>
    <w:rsid w:val="0061667A"/>
    <w:rsid w:val="00616B36"/>
    <w:rsid w:val="00616C10"/>
    <w:rsid w:val="00620FF1"/>
    <w:rsid w:val="00623253"/>
    <w:rsid w:val="00623384"/>
    <w:rsid w:val="00625BA2"/>
    <w:rsid w:val="006308D2"/>
    <w:rsid w:val="006312AE"/>
    <w:rsid w:val="006316CB"/>
    <w:rsid w:val="0063251B"/>
    <w:rsid w:val="00635A62"/>
    <w:rsid w:val="0063654D"/>
    <w:rsid w:val="00637138"/>
    <w:rsid w:val="00637C7F"/>
    <w:rsid w:val="00640F2A"/>
    <w:rsid w:val="00641BB4"/>
    <w:rsid w:val="006422A8"/>
    <w:rsid w:val="00646460"/>
    <w:rsid w:val="00646FBA"/>
    <w:rsid w:val="00647B1B"/>
    <w:rsid w:val="00652BBC"/>
    <w:rsid w:val="006558DE"/>
    <w:rsid w:val="00661C1A"/>
    <w:rsid w:val="00662CBC"/>
    <w:rsid w:val="00662E6B"/>
    <w:rsid w:val="00663642"/>
    <w:rsid w:val="00667476"/>
    <w:rsid w:val="006723AF"/>
    <w:rsid w:val="006746CB"/>
    <w:rsid w:val="00674C67"/>
    <w:rsid w:val="0067766C"/>
    <w:rsid w:val="00680E6C"/>
    <w:rsid w:val="00680ECA"/>
    <w:rsid w:val="00681B95"/>
    <w:rsid w:val="00683232"/>
    <w:rsid w:val="006843CE"/>
    <w:rsid w:val="00684F83"/>
    <w:rsid w:val="00685392"/>
    <w:rsid w:val="00685409"/>
    <w:rsid w:val="00686AAD"/>
    <w:rsid w:val="00686CB9"/>
    <w:rsid w:val="00690304"/>
    <w:rsid w:val="00692D40"/>
    <w:rsid w:val="00693544"/>
    <w:rsid w:val="0069609F"/>
    <w:rsid w:val="006A2872"/>
    <w:rsid w:val="006A6101"/>
    <w:rsid w:val="006B1D17"/>
    <w:rsid w:val="006B1D85"/>
    <w:rsid w:val="006B4094"/>
    <w:rsid w:val="006B4F1B"/>
    <w:rsid w:val="006B7321"/>
    <w:rsid w:val="006C02D7"/>
    <w:rsid w:val="006C04A0"/>
    <w:rsid w:val="006C0E04"/>
    <w:rsid w:val="006C17F3"/>
    <w:rsid w:val="006C2795"/>
    <w:rsid w:val="006C319E"/>
    <w:rsid w:val="006C33BD"/>
    <w:rsid w:val="006C3F78"/>
    <w:rsid w:val="006C46F3"/>
    <w:rsid w:val="006C4AD2"/>
    <w:rsid w:val="006C557D"/>
    <w:rsid w:val="006C5660"/>
    <w:rsid w:val="006C7EBB"/>
    <w:rsid w:val="006D128B"/>
    <w:rsid w:val="006D2F4F"/>
    <w:rsid w:val="006D4576"/>
    <w:rsid w:val="006D497B"/>
    <w:rsid w:val="006D6B49"/>
    <w:rsid w:val="006E01BA"/>
    <w:rsid w:val="006E0389"/>
    <w:rsid w:val="006E09F5"/>
    <w:rsid w:val="006E2E18"/>
    <w:rsid w:val="006E3120"/>
    <w:rsid w:val="006E39CD"/>
    <w:rsid w:val="006E3D7F"/>
    <w:rsid w:val="006E4515"/>
    <w:rsid w:val="006E71C0"/>
    <w:rsid w:val="006E730C"/>
    <w:rsid w:val="006E7EBA"/>
    <w:rsid w:val="006F1498"/>
    <w:rsid w:val="006F397A"/>
    <w:rsid w:val="006F4BB6"/>
    <w:rsid w:val="006F63F6"/>
    <w:rsid w:val="006F75BC"/>
    <w:rsid w:val="006F7E1D"/>
    <w:rsid w:val="00702867"/>
    <w:rsid w:val="00703015"/>
    <w:rsid w:val="00703FC8"/>
    <w:rsid w:val="00704893"/>
    <w:rsid w:val="00705AE9"/>
    <w:rsid w:val="00706BDF"/>
    <w:rsid w:val="00710924"/>
    <w:rsid w:val="00714622"/>
    <w:rsid w:val="00716417"/>
    <w:rsid w:val="0071688E"/>
    <w:rsid w:val="00716C6E"/>
    <w:rsid w:val="0072019E"/>
    <w:rsid w:val="00721128"/>
    <w:rsid w:val="00722DA1"/>
    <w:rsid w:val="0072302E"/>
    <w:rsid w:val="00723E87"/>
    <w:rsid w:val="00725E81"/>
    <w:rsid w:val="007263DB"/>
    <w:rsid w:val="0073176B"/>
    <w:rsid w:val="00731FB1"/>
    <w:rsid w:val="00733733"/>
    <w:rsid w:val="00733ABC"/>
    <w:rsid w:val="0073434E"/>
    <w:rsid w:val="00734943"/>
    <w:rsid w:val="0073571C"/>
    <w:rsid w:val="007368B1"/>
    <w:rsid w:val="00736B25"/>
    <w:rsid w:val="00736E24"/>
    <w:rsid w:val="007372F4"/>
    <w:rsid w:val="007376F9"/>
    <w:rsid w:val="00740156"/>
    <w:rsid w:val="0074086F"/>
    <w:rsid w:val="00740FBC"/>
    <w:rsid w:val="00742E75"/>
    <w:rsid w:val="007446F4"/>
    <w:rsid w:val="00744740"/>
    <w:rsid w:val="00744F97"/>
    <w:rsid w:val="00747F4F"/>
    <w:rsid w:val="00750160"/>
    <w:rsid w:val="00753168"/>
    <w:rsid w:val="00753A02"/>
    <w:rsid w:val="00753FFE"/>
    <w:rsid w:val="0075443D"/>
    <w:rsid w:val="00755626"/>
    <w:rsid w:val="00755F7A"/>
    <w:rsid w:val="0075783D"/>
    <w:rsid w:val="00757A87"/>
    <w:rsid w:val="00757D4F"/>
    <w:rsid w:val="007630C4"/>
    <w:rsid w:val="007636D0"/>
    <w:rsid w:val="00765EFF"/>
    <w:rsid w:val="0076708A"/>
    <w:rsid w:val="00770121"/>
    <w:rsid w:val="007705D2"/>
    <w:rsid w:val="00770862"/>
    <w:rsid w:val="007769A4"/>
    <w:rsid w:val="00777725"/>
    <w:rsid w:val="00777CAB"/>
    <w:rsid w:val="00782BA8"/>
    <w:rsid w:val="00782EBC"/>
    <w:rsid w:val="0078327B"/>
    <w:rsid w:val="007851EA"/>
    <w:rsid w:val="00785615"/>
    <w:rsid w:val="0078599A"/>
    <w:rsid w:val="00786DB0"/>
    <w:rsid w:val="00790028"/>
    <w:rsid w:val="00792583"/>
    <w:rsid w:val="0079354C"/>
    <w:rsid w:val="007937FD"/>
    <w:rsid w:val="00793E20"/>
    <w:rsid w:val="007967B2"/>
    <w:rsid w:val="00796910"/>
    <w:rsid w:val="00797134"/>
    <w:rsid w:val="007A30D0"/>
    <w:rsid w:val="007A3E94"/>
    <w:rsid w:val="007A53D1"/>
    <w:rsid w:val="007A6E5E"/>
    <w:rsid w:val="007B31FD"/>
    <w:rsid w:val="007B49FB"/>
    <w:rsid w:val="007B635B"/>
    <w:rsid w:val="007B6437"/>
    <w:rsid w:val="007B6EB2"/>
    <w:rsid w:val="007C1AB0"/>
    <w:rsid w:val="007C2AED"/>
    <w:rsid w:val="007C30EB"/>
    <w:rsid w:val="007C36B0"/>
    <w:rsid w:val="007C4476"/>
    <w:rsid w:val="007C64E4"/>
    <w:rsid w:val="007C7D61"/>
    <w:rsid w:val="007D2095"/>
    <w:rsid w:val="007D30B4"/>
    <w:rsid w:val="007D4FD2"/>
    <w:rsid w:val="007D704E"/>
    <w:rsid w:val="007E0862"/>
    <w:rsid w:val="007E193D"/>
    <w:rsid w:val="007E1A34"/>
    <w:rsid w:val="007E2C46"/>
    <w:rsid w:val="007E3969"/>
    <w:rsid w:val="007E52C2"/>
    <w:rsid w:val="007E55D9"/>
    <w:rsid w:val="007E6471"/>
    <w:rsid w:val="007E7694"/>
    <w:rsid w:val="007F11CF"/>
    <w:rsid w:val="007F1FE6"/>
    <w:rsid w:val="007F223C"/>
    <w:rsid w:val="007F5271"/>
    <w:rsid w:val="007F658C"/>
    <w:rsid w:val="007F6C62"/>
    <w:rsid w:val="0080017E"/>
    <w:rsid w:val="008029A9"/>
    <w:rsid w:val="00803E1F"/>
    <w:rsid w:val="00804D48"/>
    <w:rsid w:val="00804E9B"/>
    <w:rsid w:val="0080640A"/>
    <w:rsid w:val="00807255"/>
    <w:rsid w:val="008075C0"/>
    <w:rsid w:val="008078BC"/>
    <w:rsid w:val="00811701"/>
    <w:rsid w:val="0081291C"/>
    <w:rsid w:val="0081620C"/>
    <w:rsid w:val="00816558"/>
    <w:rsid w:val="0081656D"/>
    <w:rsid w:val="00816C78"/>
    <w:rsid w:val="00816D06"/>
    <w:rsid w:val="00817ACF"/>
    <w:rsid w:val="00817CCC"/>
    <w:rsid w:val="00820C4F"/>
    <w:rsid w:val="008216F9"/>
    <w:rsid w:val="00823E8B"/>
    <w:rsid w:val="00825042"/>
    <w:rsid w:val="008251E4"/>
    <w:rsid w:val="0082548C"/>
    <w:rsid w:val="00825A9C"/>
    <w:rsid w:val="00827E60"/>
    <w:rsid w:val="008316A6"/>
    <w:rsid w:val="00832DFD"/>
    <w:rsid w:val="00833410"/>
    <w:rsid w:val="00834287"/>
    <w:rsid w:val="00834413"/>
    <w:rsid w:val="00834F56"/>
    <w:rsid w:val="00837E5B"/>
    <w:rsid w:val="00840101"/>
    <w:rsid w:val="00841443"/>
    <w:rsid w:val="00842F4B"/>
    <w:rsid w:val="0084512F"/>
    <w:rsid w:val="008451F9"/>
    <w:rsid w:val="00850907"/>
    <w:rsid w:val="00850C0E"/>
    <w:rsid w:val="00850D4E"/>
    <w:rsid w:val="00850F6C"/>
    <w:rsid w:val="008510DA"/>
    <w:rsid w:val="00852FC0"/>
    <w:rsid w:val="0085402D"/>
    <w:rsid w:val="00854B4A"/>
    <w:rsid w:val="00855881"/>
    <w:rsid w:val="00857128"/>
    <w:rsid w:val="00860402"/>
    <w:rsid w:val="0086054A"/>
    <w:rsid w:val="00861D0A"/>
    <w:rsid w:val="00862663"/>
    <w:rsid w:val="00863440"/>
    <w:rsid w:val="008640A4"/>
    <w:rsid w:val="00867732"/>
    <w:rsid w:val="00870526"/>
    <w:rsid w:val="008744AB"/>
    <w:rsid w:val="00875DE2"/>
    <w:rsid w:val="0087624E"/>
    <w:rsid w:val="008766E3"/>
    <w:rsid w:val="00876EDC"/>
    <w:rsid w:val="0087765F"/>
    <w:rsid w:val="00880278"/>
    <w:rsid w:val="008803BF"/>
    <w:rsid w:val="00881510"/>
    <w:rsid w:val="00881751"/>
    <w:rsid w:val="00881982"/>
    <w:rsid w:val="008855A4"/>
    <w:rsid w:val="00885EBD"/>
    <w:rsid w:val="00886845"/>
    <w:rsid w:val="0088709C"/>
    <w:rsid w:val="00890280"/>
    <w:rsid w:val="00890FC4"/>
    <w:rsid w:val="008957C9"/>
    <w:rsid w:val="00895F8A"/>
    <w:rsid w:val="00896900"/>
    <w:rsid w:val="008A0AE6"/>
    <w:rsid w:val="008A289D"/>
    <w:rsid w:val="008A5451"/>
    <w:rsid w:val="008A58CA"/>
    <w:rsid w:val="008B0A2B"/>
    <w:rsid w:val="008B0C3E"/>
    <w:rsid w:val="008B30C6"/>
    <w:rsid w:val="008B3FA7"/>
    <w:rsid w:val="008B5093"/>
    <w:rsid w:val="008B5137"/>
    <w:rsid w:val="008B7C79"/>
    <w:rsid w:val="008C39CA"/>
    <w:rsid w:val="008C74AC"/>
    <w:rsid w:val="008C764C"/>
    <w:rsid w:val="008C7943"/>
    <w:rsid w:val="008C7DA4"/>
    <w:rsid w:val="008D048C"/>
    <w:rsid w:val="008D0896"/>
    <w:rsid w:val="008D0BC4"/>
    <w:rsid w:val="008D2B47"/>
    <w:rsid w:val="008D676D"/>
    <w:rsid w:val="008D6F56"/>
    <w:rsid w:val="008E08C7"/>
    <w:rsid w:val="008E14FE"/>
    <w:rsid w:val="008E28C6"/>
    <w:rsid w:val="008E2A29"/>
    <w:rsid w:val="008E4095"/>
    <w:rsid w:val="008E4623"/>
    <w:rsid w:val="008E4D06"/>
    <w:rsid w:val="008E50CA"/>
    <w:rsid w:val="008E66A7"/>
    <w:rsid w:val="008E714B"/>
    <w:rsid w:val="008F00A0"/>
    <w:rsid w:val="008F4C6E"/>
    <w:rsid w:val="008F559B"/>
    <w:rsid w:val="008F57C2"/>
    <w:rsid w:val="008F61CC"/>
    <w:rsid w:val="008F68F7"/>
    <w:rsid w:val="009008F3"/>
    <w:rsid w:val="00900B00"/>
    <w:rsid w:val="009031AB"/>
    <w:rsid w:val="00906BA5"/>
    <w:rsid w:val="00907359"/>
    <w:rsid w:val="00911ADE"/>
    <w:rsid w:val="00911E57"/>
    <w:rsid w:val="009159E7"/>
    <w:rsid w:val="00917631"/>
    <w:rsid w:val="009178D6"/>
    <w:rsid w:val="009179BB"/>
    <w:rsid w:val="009204BB"/>
    <w:rsid w:val="00921EF1"/>
    <w:rsid w:val="009249C9"/>
    <w:rsid w:val="0092567B"/>
    <w:rsid w:val="009263A7"/>
    <w:rsid w:val="00926A32"/>
    <w:rsid w:val="00926AA2"/>
    <w:rsid w:val="00927194"/>
    <w:rsid w:val="009311B1"/>
    <w:rsid w:val="00931770"/>
    <w:rsid w:val="009332D9"/>
    <w:rsid w:val="00933360"/>
    <w:rsid w:val="00934A42"/>
    <w:rsid w:val="0093596F"/>
    <w:rsid w:val="009376C1"/>
    <w:rsid w:val="00940518"/>
    <w:rsid w:val="00940E0F"/>
    <w:rsid w:val="009417B9"/>
    <w:rsid w:val="00941CAA"/>
    <w:rsid w:val="00943CAF"/>
    <w:rsid w:val="00943DA1"/>
    <w:rsid w:val="00944879"/>
    <w:rsid w:val="00944E0A"/>
    <w:rsid w:val="0094554C"/>
    <w:rsid w:val="00945946"/>
    <w:rsid w:val="00946438"/>
    <w:rsid w:val="009507E6"/>
    <w:rsid w:val="00951859"/>
    <w:rsid w:val="00952FEE"/>
    <w:rsid w:val="00953257"/>
    <w:rsid w:val="009544D0"/>
    <w:rsid w:val="009557E2"/>
    <w:rsid w:val="009560F3"/>
    <w:rsid w:val="009605F1"/>
    <w:rsid w:val="00963989"/>
    <w:rsid w:val="009645DE"/>
    <w:rsid w:val="00965E2D"/>
    <w:rsid w:val="00966BC6"/>
    <w:rsid w:val="009672D5"/>
    <w:rsid w:val="00967C0C"/>
    <w:rsid w:val="00967C12"/>
    <w:rsid w:val="00970641"/>
    <w:rsid w:val="009758DF"/>
    <w:rsid w:val="009760F0"/>
    <w:rsid w:val="0097634A"/>
    <w:rsid w:val="00983A0A"/>
    <w:rsid w:val="00984569"/>
    <w:rsid w:val="0098786F"/>
    <w:rsid w:val="00990766"/>
    <w:rsid w:val="00990E35"/>
    <w:rsid w:val="00991990"/>
    <w:rsid w:val="00993AD9"/>
    <w:rsid w:val="0099687A"/>
    <w:rsid w:val="009A0394"/>
    <w:rsid w:val="009A223B"/>
    <w:rsid w:val="009A3A56"/>
    <w:rsid w:val="009A6395"/>
    <w:rsid w:val="009A6654"/>
    <w:rsid w:val="009B236D"/>
    <w:rsid w:val="009B2C4F"/>
    <w:rsid w:val="009B3AA0"/>
    <w:rsid w:val="009B3C02"/>
    <w:rsid w:val="009B4AD8"/>
    <w:rsid w:val="009B5343"/>
    <w:rsid w:val="009B57DD"/>
    <w:rsid w:val="009C2186"/>
    <w:rsid w:val="009C37BC"/>
    <w:rsid w:val="009C42A8"/>
    <w:rsid w:val="009C46E7"/>
    <w:rsid w:val="009C4762"/>
    <w:rsid w:val="009C4A4A"/>
    <w:rsid w:val="009C6EBB"/>
    <w:rsid w:val="009C6F6C"/>
    <w:rsid w:val="009D1448"/>
    <w:rsid w:val="009D59EA"/>
    <w:rsid w:val="009D7190"/>
    <w:rsid w:val="009D7D01"/>
    <w:rsid w:val="009E041B"/>
    <w:rsid w:val="009E202B"/>
    <w:rsid w:val="009E238C"/>
    <w:rsid w:val="009E408F"/>
    <w:rsid w:val="009E42A7"/>
    <w:rsid w:val="009E46ED"/>
    <w:rsid w:val="009E481E"/>
    <w:rsid w:val="009E5903"/>
    <w:rsid w:val="009E783A"/>
    <w:rsid w:val="009F2D88"/>
    <w:rsid w:val="009F308F"/>
    <w:rsid w:val="009F3663"/>
    <w:rsid w:val="009F5393"/>
    <w:rsid w:val="009F5434"/>
    <w:rsid w:val="009F5EE3"/>
    <w:rsid w:val="009F72F3"/>
    <w:rsid w:val="00A02420"/>
    <w:rsid w:val="00A026F2"/>
    <w:rsid w:val="00A02BE5"/>
    <w:rsid w:val="00A10F15"/>
    <w:rsid w:val="00A12B5B"/>
    <w:rsid w:val="00A131D4"/>
    <w:rsid w:val="00A1500F"/>
    <w:rsid w:val="00A16364"/>
    <w:rsid w:val="00A16EEC"/>
    <w:rsid w:val="00A17A98"/>
    <w:rsid w:val="00A21927"/>
    <w:rsid w:val="00A228CD"/>
    <w:rsid w:val="00A23076"/>
    <w:rsid w:val="00A247B1"/>
    <w:rsid w:val="00A247B8"/>
    <w:rsid w:val="00A24B30"/>
    <w:rsid w:val="00A253C4"/>
    <w:rsid w:val="00A33608"/>
    <w:rsid w:val="00A3481F"/>
    <w:rsid w:val="00A407EB"/>
    <w:rsid w:val="00A41444"/>
    <w:rsid w:val="00A41912"/>
    <w:rsid w:val="00A4515E"/>
    <w:rsid w:val="00A460CC"/>
    <w:rsid w:val="00A4637F"/>
    <w:rsid w:val="00A5046A"/>
    <w:rsid w:val="00A5054F"/>
    <w:rsid w:val="00A53437"/>
    <w:rsid w:val="00A53C1A"/>
    <w:rsid w:val="00A54131"/>
    <w:rsid w:val="00A54C22"/>
    <w:rsid w:val="00A54EDC"/>
    <w:rsid w:val="00A553A7"/>
    <w:rsid w:val="00A565B9"/>
    <w:rsid w:val="00A60AAE"/>
    <w:rsid w:val="00A6201C"/>
    <w:rsid w:val="00A6458F"/>
    <w:rsid w:val="00A64AF5"/>
    <w:rsid w:val="00A64C93"/>
    <w:rsid w:val="00A64D4A"/>
    <w:rsid w:val="00A66CAF"/>
    <w:rsid w:val="00A670A3"/>
    <w:rsid w:val="00A67EB2"/>
    <w:rsid w:val="00A73545"/>
    <w:rsid w:val="00A7362E"/>
    <w:rsid w:val="00A75727"/>
    <w:rsid w:val="00A758FC"/>
    <w:rsid w:val="00A77D7A"/>
    <w:rsid w:val="00A80475"/>
    <w:rsid w:val="00A82ABA"/>
    <w:rsid w:val="00A830E4"/>
    <w:rsid w:val="00A832A8"/>
    <w:rsid w:val="00A83B9E"/>
    <w:rsid w:val="00A84327"/>
    <w:rsid w:val="00A85E0A"/>
    <w:rsid w:val="00A878A7"/>
    <w:rsid w:val="00A90199"/>
    <w:rsid w:val="00A9085C"/>
    <w:rsid w:val="00A91246"/>
    <w:rsid w:val="00A91C6E"/>
    <w:rsid w:val="00A91CC9"/>
    <w:rsid w:val="00A92BFB"/>
    <w:rsid w:val="00A940B2"/>
    <w:rsid w:val="00A94276"/>
    <w:rsid w:val="00A95E81"/>
    <w:rsid w:val="00A97128"/>
    <w:rsid w:val="00A972F2"/>
    <w:rsid w:val="00AA1795"/>
    <w:rsid w:val="00AA1863"/>
    <w:rsid w:val="00AA2524"/>
    <w:rsid w:val="00AA3CED"/>
    <w:rsid w:val="00AA44AA"/>
    <w:rsid w:val="00AA49E4"/>
    <w:rsid w:val="00AA4CEC"/>
    <w:rsid w:val="00AA6B7F"/>
    <w:rsid w:val="00AB039C"/>
    <w:rsid w:val="00AB0ABB"/>
    <w:rsid w:val="00AB2484"/>
    <w:rsid w:val="00AB24CD"/>
    <w:rsid w:val="00AB3C3E"/>
    <w:rsid w:val="00AB403C"/>
    <w:rsid w:val="00AB605F"/>
    <w:rsid w:val="00AB7C96"/>
    <w:rsid w:val="00AB7EC7"/>
    <w:rsid w:val="00AC25C6"/>
    <w:rsid w:val="00AC3547"/>
    <w:rsid w:val="00AC52CE"/>
    <w:rsid w:val="00AC6922"/>
    <w:rsid w:val="00AC74CA"/>
    <w:rsid w:val="00AC7597"/>
    <w:rsid w:val="00AC7B19"/>
    <w:rsid w:val="00AD145B"/>
    <w:rsid w:val="00AD3FD1"/>
    <w:rsid w:val="00AD41AC"/>
    <w:rsid w:val="00AD5EE3"/>
    <w:rsid w:val="00AD60DF"/>
    <w:rsid w:val="00AD6281"/>
    <w:rsid w:val="00AE00A5"/>
    <w:rsid w:val="00AE0213"/>
    <w:rsid w:val="00AE1693"/>
    <w:rsid w:val="00AE6CEB"/>
    <w:rsid w:val="00AE74F9"/>
    <w:rsid w:val="00AE7DD9"/>
    <w:rsid w:val="00AF2589"/>
    <w:rsid w:val="00AF391D"/>
    <w:rsid w:val="00AF676A"/>
    <w:rsid w:val="00AF7279"/>
    <w:rsid w:val="00AF74AA"/>
    <w:rsid w:val="00AF7EF8"/>
    <w:rsid w:val="00B01ED4"/>
    <w:rsid w:val="00B02093"/>
    <w:rsid w:val="00B03C8D"/>
    <w:rsid w:val="00B044B1"/>
    <w:rsid w:val="00B05C83"/>
    <w:rsid w:val="00B06727"/>
    <w:rsid w:val="00B07A00"/>
    <w:rsid w:val="00B105D7"/>
    <w:rsid w:val="00B10E77"/>
    <w:rsid w:val="00B11220"/>
    <w:rsid w:val="00B11F62"/>
    <w:rsid w:val="00B13764"/>
    <w:rsid w:val="00B13989"/>
    <w:rsid w:val="00B1492D"/>
    <w:rsid w:val="00B14E85"/>
    <w:rsid w:val="00B155E8"/>
    <w:rsid w:val="00B169B9"/>
    <w:rsid w:val="00B16FEF"/>
    <w:rsid w:val="00B24DEC"/>
    <w:rsid w:val="00B24FAE"/>
    <w:rsid w:val="00B26095"/>
    <w:rsid w:val="00B271CE"/>
    <w:rsid w:val="00B33909"/>
    <w:rsid w:val="00B36B1C"/>
    <w:rsid w:val="00B374C1"/>
    <w:rsid w:val="00B400FC"/>
    <w:rsid w:val="00B43ECB"/>
    <w:rsid w:val="00B44D89"/>
    <w:rsid w:val="00B477D9"/>
    <w:rsid w:val="00B514B6"/>
    <w:rsid w:val="00B5199B"/>
    <w:rsid w:val="00B5277B"/>
    <w:rsid w:val="00B5336A"/>
    <w:rsid w:val="00B54132"/>
    <w:rsid w:val="00B5775C"/>
    <w:rsid w:val="00B57AB5"/>
    <w:rsid w:val="00B61230"/>
    <w:rsid w:val="00B6177E"/>
    <w:rsid w:val="00B61796"/>
    <w:rsid w:val="00B61BE3"/>
    <w:rsid w:val="00B640E8"/>
    <w:rsid w:val="00B64E30"/>
    <w:rsid w:val="00B6500C"/>
    <w:rsid w:val="00B65CE2"/>
    <w:rsid w:val="00B66A5A"/>
    <w:rsid w:val="00B67990"/>
    <w:rsid w:val="00B67BD3"/>
    <w:rsid w:val="00B7081B"/>
    <w:rsid w:val="00B74720"/>
    <w:rsid w:val="00B7580E"/>
    <w:rsid w:val="00B77012"/>
    <w:rsid w:val="00B7781E"/>
    <w:rsid w:val="00B807E8"/>
    <w:rsid w:val="00B817FA"/>
    <w:rsid w:val="00B81C3E"/>
    <w:rsid w:val="00B826B8"/>
    <w:rsid w:val="00B85377"/>
    <w:rsid w:val="00B90ACC"/>
    <w:rsid w:val="00B90ADF"/>
    <w:rsid w:val="00B91C03"/>
    <w:rsid w:val="00B91C27"/>
    <w:rsid w:val="00B92CEB"/>
    <w:rsid w:val="00B92F1C"/>
    <w:rsid w:val="00B939A3"/>
    <w:rsid w:val="00B93D84"/>
    <w:rsid w:val="00B94877"/>
    <w:rsid w:val="00B96B65"/>
    <w:rsid w:val="00B96DEF"/>
    <w:rsid w:val="00B9766D"/>
    <w:rsid w:val="00BA0A0F"/>
    <w:rsid w:val="00BA3346"/>
    <w:rsid w:val="00BA412C"/>
    <w:rsid w:val="00BA6981"/>
    <w:rsid w:val="00BA6A1A"/>
    <w:rsid w:val="00BA77D2"/>
    <w:rsid w:val="00BB1B19"/>
    <w:rsid w:val="00BB1BF3"/>
    <w:rsid w:val="00BB2319"/>
    <w:rsid w:val="00BB2AD3"/>
    <w:rsid w:val="00BB2B6F"/>
    <w:rsid w:val="00BB3DAD"/>
    <w:rsid w:val="00BB5D94"/>
    <w:rsid w:val="00BB6672"/>
    <w:rsid w:val="00BB6F28"/>
    <w:rsid w:val="00BC065F"/>
    <w:rsid w:val="00BC06C1"/>
    <w:rsid w:val="00BC12F4"/>
    <w:rsid w:val="00BC3164"/>
    <w:rsid w:val="00BC4DED"/>
    <w:rsid w:val="00BC552E"/>
    <w:rsid w:val="00BC6751"/>
    <w:rsid w:val="00BC6BAF"/>
    <w:rsid w:val="00BC77EC"/>
    <w:rsid w:val="00BD18BB"/>
    <w:rsid w:val="00BD1F04"/>
    <w:rsid w:val="00BD2255"/>
    <w:rsid w:val="00BD477E"/>
    <w:rsid w:val="00BE33EB"/>
    <w:rsid w:val="00BE3688"/>
    <w:rsid w:val="00BE4C9F"/>
    <w:rsid w:val="00BE5D4A"/>
    <w:rsid w:val="00BE609A"/>
    <w:rsid w:val="00BE61C8"/>
    <w:rsid w:val="00BF107F"/>
    <w:rsid w:val="00BF22EB"/>
    <w:rsid w:val="00BF2D86"/>
    <w:rsid w:val="00BF5C00"/>
    <w:rsid w:val="00BF6D65"/>
    <w:rsid w:val="00BF6DE7"/>
    <w:rsid w:val="00C003E4"/>
    <w:rsid w:val="00C014F9"/>
    <w:rsid w:val="00C01C0C"/>
    <w:rsid w:val="00C02280"/>
    <w:rsid w:val="00C02515"/>
    <w:rsid w:val="00C02652"/>
    <w:rsid w:val="00C044B5"/>
    <w:rsid w:val="00C04E4A"/>
    <w:rsid w:val="00C05462"/>
    <w:rsid w:val="00C06405"/>
    <w:rsid w:val="00C06B2C"/>
    <w:rsid w:val="00C07AD0"/>
    <w:rsid w:val="00C07DE6"/>
    <w:rsid w:val="00C07E8E"/>
    <w:rsid w:val="00C12582"/>
    <w:rsid w:val="00C138D9"/>
    <w:rsid w:val="00C13D32"/>
    <w:rsid w:val="00C143CB"/>
    <w:rsid w:val="00C15AC6"/>
    <w:rsid w:val="00C16309"/>
    <w:rsid w:val="00C1635C"/>
    <w:rsid w:val="00C16D2A"/>
    <w:rsid w:val="00C20414"/>
    <w:rsid w:val="00C206FA"/>
    <w:rsid w:val="00C241E0"/>
    <w:rsid w:val="00C2695E"/>
    <w:rsid w:val="00C27F36"/>
    <w:rsid w:val="00C30D20"/>
    <w:rsid w:val="00C30D2F"/>
    <w:rsid w:val="00C30EA6"/>
    <w:rsid w:val="00C3285E"/>
    <w:rsid w:val="00C34388"/>
    <w:rsid w:val="00C35098"/>
    <w:rsid w:val="00C35B38"/>
    <w:rsid w:val="00C36222"/>
    <w:rsid w:val="00C41781"/>
    <w:rsid w:val="00C509E2"/>
    <w:rsid w:val="00C50C5E"/>
    <w:rsid w:val="00C51658"/>
    <w:rsid w:val="00C5312A"/>
    <w:rsid w:val="00C54623"/>
    <w:rsid w:val="00C56AA9"/>
    <w:rsid w:val="00C56AAE"/>
    <w:rsid w:val="00C57A50"/>
    <w:rsid w:val="00C57D7A"/>
    <w:rsid w:val="00C63143"/>
    <w:rsid w:val="00C636A9"/>
    <w:rsid w:val="00C665AD"/>
    <w:rsid w:val="00C66723"/>
    <w:rsid w:val="00C66813"/>
    <w:rsid w:val="00C676EF"/>
    <w:rsid w:val="00C706E9"/>
    <w:rsid w:val="00C73133"/>
    <w:rsid w:val="00C80720"/>
    <w:rsid w:val="00C811D0"/>
    <w:rsid w:val="00C81EB0"/>
    <w:rsid w:val="00C835E4"/>
    <w:rsid w:val="00C83E4C"/>
    <w:rsid w:val="00C848DD"/>
    <w:rsid w:val="00C84C6B"/>
    <w:rsid w:val="00C85957"/>
    <w:rsid w:val="00C90001"/>
    <w:rsid w:val="00C907C5"/>
    <w:rsid w:val="00C91919"/>
    <w:rsid w:val="00C91AF1"/>
    <w:rsid w:val="00C91EC4"/>
    <w:rsid w:val="00C9507F"/>
    <w:rsid w:val="00C953C5"/>
    <w:rsid w:val="00C95A60"/>
    <w:rsid w:val="00C967FE"/>
    <w:rsid w:val="00C9738B"/>
    <w:rsid w:val="00C97D56"/>
    <w:rsid w:val="00CA1665"/>
    <w:rsid w:val="00CA2C11"/>
    <w:rsid w:val="00CA3028"/>
    <w:rsid w:val="00CA3141"/>
    <w:rsid w:val="00CA47B1"/>
    <w:rsid w:val="00CA51A4"/>
    <w:rsid w:val="00CA5ED1"/>
    <w:rsid w:val="00CA622F"/>
    <w:rsid w:val="00CB1B5D"/>
    <w:rsid w:val="00CB2BDF"/>
    <w:rsid w:val="00CB6992"/>
    <w:rsid w:val="00CB6DA7"/>
    <w:rsid w:val="00CC1059"/>
    <w:rsid w:val="00CC21B9"/>
    <w:rsid w:val="00CC27E9"/>
    <w:rsid w:val="00CC4BF1"/>
    <w:rsid w:val="00CC510D"/>
    <w:rsid w:val="00CD1943"/>
    <w:rsid w:val="00CD2A09"/>
    <w:rsid w:val="00CD418F"/>
    <w:rsid w:val="00CD4BAE"/>
    <w:rsid w:val="00CD4E62"/>
    <w:rsid w:val="00CE1C13"/>
    <w:rsid w:val="00CE39C7"/>
    <w:rsid w:val="00CE3AF3"/>
    <w:rsid w:val="00CE4E26"/>
    <w:rsid w:val="00CE5393"/>
    <w:rsid w:val="00CE5803"/>
    <w:rsid w:val="00CF0865"/>
    <w:rsid w:val="00CF0967"/>
    <w:rsid w:val="00CF0CCF"/>
    <w:rsid w:val="00CF1683"/>
    <w:rsid w:val="00CF247F"/>
    <w:rsid w:val="00CF27A1"/>
    <w:rsid w:val="00CF2FBB"/>
    <w:rsid w:val="00CF3955"/>
    <w:rsid w:val="00CF4059"/>
    <w:rsid w:val="00CF445B"/>
    <w:rsid w:val="00CF4872"/>
    <w:rsid w:val="00CF6D9B"/>
    <w:rsid w:val="00CF71FC"/>
    <w:rsid w:val="00D00851"/>
    <w:rsid w:val="00D00B10"/>
    <w:rsid w:val="00D00BA8"/>
    <w:rsid w:val="00D00D05"/>
    <w:rsid w:val="00D00EDC"/>
    <w:rsid w:val="00D01899"/>
    <w:rsid w:val="00D022D3"/>
    <w:rsid w:val="00D04095"/>
    <w:rsid w:val="00D057E9"/>
    <w:rsid w:val="00D06B2B"/>
    <w:rsid w:val="00D06D15"/>
    <w:rsid w:val="00D07C70"/>
    <w:rsid w:val="00D11928"/>
    <w:rsid w:val="00D134E7"/>
    <w:rsid w:val="00D1415B"/>
    <w:rsid w:val="00D14E03"/>
    <w:rsid w:val="00D14F89"/>
    <w:rsid w:val="00D15A29"/>
    <w:rsid w:val="00D17400"/>
    <w:rsid w:val="00D21A07"/>
    <w:rsid w:val="00D24171"/>
    <w:rsid w:val="00D245F7"/>
    <w:rsid w:val="00D25B5B"/>
    <w:rsid w:val="00D2625B"/>
    <w:rsid w:val="00D266EC"/>
    <w:rsid w:val="00D27077"/>
    <w:rsid w:val="00D27C7F"/>
    <w:rsid w:val="00D32107"/>
    <w:rsid w:val="00D3247A"/>
    <w:rsid w:val="00D33182"/>
    <w:rsid w:val="00D33499"/>
    <w:rsid w:val="00D335F2"/>
    <w:rsid w:val="00D3384E"/>
    <w:rsid w:val="00D358B4"/>
    <w:rsid w:val="00D35C0E"/>
    <w:rsid w:val="00D42670"/>
    <w:rsid w:val="00D426AD"/>
    <w:rsid w:val="00D44850"/>
    <w:rsid w:val="00D45AF2"/>
    <w:rsid w:val="00D45E28"/>
    <w:rsid w:val="00D50E48"/>
    <w:rsid w:val="00D52A23"/>
    <w:rsid w:val="00D53B90"/>
    <w:rsid w:val="00D565F1"/>
    <w:rsid w:val="00D5691E"/>
    <w:rsid w:val="00D62BCE"/>
    <w:rsid w:val="00D6308A"/>
    <w:rsid w:val="00D63706"/>
    <w:rsid w:val="00D649CF"/>
    <w:rsid w:val="00D670CE"/>
    <w:rsid w:val="00D67F59"/>
    <w:rsid w:val="00D70FB2"/>
    <w:rsid w:val="00D71168"/>
    <w:rsid w:val="00D7148B"/>
    <w:rsid w:val="00D720B3"/>
    <w:rsid w:val="00D73C64"/>
    <w:rsid w:val="00D7402A"/>
    <w:rsid w:val="00D7495A"/>
    <w:rsid w:val="00D762C9"/>
    <w:rsid w:val="00D767D5"/>
    <w:rsid w:val="00D76D88"/>
    <w:rsid w:val="00D76FD3"/>
    <w:rsid w:val="00D77197"/>
    <w:rsid w:val="00D80D5E"/>
    <w:rsid w:val="00D81DC8"/>
    <w:rsid w:val="00D846F0"/>
    <w:rsid w:val="00D85C6C"/>
    <w:rsid w:val="00D8709A"/>
    <w:rsid w:val="00D90C70"/>
    <w:rsid w:val="00D91B34"/>
    <w:rsid w:val="00D93CFC"/>
    <w:rsid w:val="00D945B7"/>
    <w:rsid w:val="00D94F19"/>
    <w:rsid w:val="00D953F9"/>
    <w:rsid w:val="00D95857"/>
    <w:rsid w:val="00D960BB"/>
    <w:rsid w:val="00D96678"/>
    <w:rsid w:val="00D97165"/>
    <w:rsid w:val="00D972C0"/>
    <w:rsid w:val="00D973D4"/>
    <w:rsid w:val="00D974F6"/>
    <w:rsid w:val="00DA0DBB"/>
    <w:rsid w:val="00DA2186"/>
    <w:rsid w:val="00DA4755"/>
    <w:rsid w:val="00DA6EF3"/>
    <w:rsid w:val="00DB01F5"/>
    <w:rsid w:val="00DB08FA"/>
    <w:rsid w:val="00DB10DC"/>
    <w:rsid w:val="00DB1B82"/>
    <w:rsid w:val="00DB34AD"/>
    <w:rsid w:val="00DB390E"/>
    <w:rsid w:val="00DB40F9"/>
    <w:rsid w:val="00DB5B13"/>
    <w:rsid w:val="00DB6006"/>
    <w:rsid w:val="00DB6DAB"/>
    <w:rsid w:val="00DB7F54"/>
    <w:rsid w:val="00DC0077"/>
    <w:rsid w:val="00DC15AF"/>
    <w:rsid w:val="00DC1B93"/>
    <w:rsid w:val="00DC2D0E"/>
    <w:rsid w:val="00DC3188"/>
    <w:rsid w:val="00DC370D"/>
    <w:rsid w:val="00DC3A40"/>
    <w:rsid w:val="00DC3F22"/>
    <w:rsid w:val="00DC565F"/>
    <w:rsid w:val="00DC783A"/>
    <w:rsid w:val="00DC7A94"/>
    <w:rsid w:val="00DD04A3"/>
    <w:rsid w:val="00DD0AC5"/>
    <w:rsid w:val="00DD1A37"/>
    <w:rsid w:val="00DD26D5"/>
    <w:rsid w:val="00DD3C57"/>
    <w:rsid w:val="00DD4371"/>
    <w:rsid w:val="00DD4B8B"/>
    <w:rsid w:val="00DD5C7D"/>
    <w:rsid w:val="00DD5C9D"/>
    <w:rsid w:val="00DD6D14"/>
    <w:rsid w:val="00DE1AED"/>
    <w:rsid w:val="00DE2D20"/>
    <w:rsid w:val="00DE40E8"/>
    <w:rsid w:val="00DE49EB"/>
    <w:rsid w:val="00DE58C3"/>
    <w:rsid w:val="00DE6D49"/>
    <w:rsid w:val="00DE7052"/>
    <w:rsid w:val="00DF0E90"/>
    <w:rsid w:val="00DF16A5"/>
    <w:rsid w:val="00DF1BD4"/>
    <w:rsid w:val="00DF325F"/>
    <w:rsid w:val="00DF36F1"/>
    <w:rsid w:val="00DF6247"/>
    <w:rsid w:val="00DF6E75"/>
    <w:rsid w:val="00DF7261"/>
    <w:rsid w:val="00E02541"/>
    <w:rsid w:val="00E03183"/>
    <w:rsid w:val="00E04021"/>
    <w:rsid w:val="00E1025B"/>
    <w:rsid w:val="00E1335A"/>
    <w:rsid w:val="00E16A01"/>
    <w:rsid w:val="00E16C61"/>
    <w:rsid w:val="00E173F7"/>
    <w:rsid w:val="00E2212C"/>
    <w:rsid w:val="00E22475"/>
    <w:rsid w:val="00E23325"/>
    <w:rsid w:val="00E23FB9"/>
    <w:rsid w:val="00E2469A"/>
    <w:rsid w:val="00E2543C"/>
    <w:rsid w:val="00E31A7B"/>
    <w:rsid w:val="00E31AEF"/>
    <w:rsid w:val="00E32CF9"/>
    <w:rsid w:val="00E35642"/>
    <w:rsid w:val="00E3634A"/>
    <w:rsid w:val="00E36567"/>
    <w:rsid w:val="00E36759"/>
    <w:rsid w:val="00E37AFF"/>
    <w:rsid w:val="00E40B62"/>
    <w:rsid w:val="00E40C12"/>
    <w:rsid w:val="00E4262D"/>
    <w:rsid w:val="00E427C9"/>
    <w:rsid w:val="00E42E70"/>
    <w:rsid w:val="00E43E09"/>
    <w:rsid w:val="00E44986"/>
    <w:rsid w:val="00E44AFA"/>
    <w:rsid w:val="00E45ECE"/>
    <w:rsid w:val="00E462F3"/>
    <w:rsid w:val="00E46B05"/>
    <w:rsid w:val="00E47E19"/>
    <w:rsid w:val="00E5002C"/>
    <w:rsid w:val="00E5021E"/>
    <w:rsid w:val="00E5135D"/>
    <w:rsid w:val="00E51B22"/>
    <w:rsid w:val="00E51D4D"/>
    <w:rsid w:val="00E53585"/>
    <w:rsid w:val="00E543F5"/>
    <w:rsid w:val="00E55D00"/>
    <w:rsid w:val="00E55FD5"/>
    <w:rsid w:val="00E56BAC"/>
    <w:rsid w:val="00E572DA"/>
    <w:rsid w:val="00E578A4"/>
    <w:rsid w:val="00E60AAD"/>
    <w:rsid w:val="00E60C20"/>
    <w:rsid w:val="00E615BC"/>
    <w:rsid w:val="00E634F3"/>
    <w:rsid w:val="00E642F7"/>
    <w:rsid w:val="00E643AE"/>
    <w:rsid w:val="00E64DB3"/>
    <w:rsid w:val="00E65C0A"/>
    <w:rsid w:val="00E65D2F"/>
    <w:rsid w:val="00E67BC9"/>
    <w:rsid w:val="00E703A5"/>
    <w:rsid w:val="00E7308D"/>
    <w:rsid w:val="00E75367"/>
    <w:rsid w:val="00E768CD"/>
    <w:rsid w:val="00E77F63"/>
    <w:rsid w:val="00E8154B"/>
    <w:rsid w:val="00E8259F"/>
    <w:rsid w:val="00E87524"/>
    <w:rsid w:val="00E90414"/>
    <w:rsid w:val="00E91DF2"/>
    <w:rsid w:val="00E92B29"/>
    <w:rsid w:val="00E94027"/>
    <w:rsid w:val="00E95B2F"/>
    <w:rsid w:val="00E96E07"/>
    <w:rsid w:val="00EA0701"/>
    <w:rsid w:val="00EA3D26"/>
    <w:rsid w:val="00EA4CAE"/>
    <w:rsid w:val="00EA5914"/>
    <w:rsid w:val="00EA73A2"/>
    <w:rsid w:val="00EA75E7"/>
    <w:rsid w:val="00EB11F6"/>
    <w:rsid w:val="00EB2B16"/>
    <w:rsid w:val="00EB6F65"/>
    <w:rsid w:val="00EC533B"/>
    <w:rsid w:val="00EC7AA1"/>
    <w:rsid w:val="00ED3205"/>
    <w:rsid w:val="00ED3320"/>
    <w:rsid w:val="00ED3D73"/>
    <w:rsid w:val="00ED43CE"/>
    <w:rsid w:val="00ED44DF"/>
    <w:rsid w:val="00ED47C1"/>
    <w:rsid w:val="00ED47D0"/>
    <w:rsid w:val="00ED61B4"/>
    <w:rsid w:val="00EE07F4"/>
    <w:rsid w:val="00EE2116"/>
    <w:rsid w:val="00EE383E"/>
    <w:rsid w:val="00EE50C7"/>
    <w:rsid w:val="00EE5A97"/>
    <w:rsid w:val="00EE6486"/>
    <w:rsid w:val="00EE69C5"/>
    <w:rsid w:val="00EF0251"/>
    <w:rsid w:val="00EF19D2"/>
    <w:rsid w:val="00EF51C7"/>
    <w:rsid w:val="00EF77A9"/>
    <w:rsid w:val="00EF77DC"/>
    <w:rsid w:val="00F01B1E"/>
    <w:rsid w:val="00F03DD9"/>
    <w:rsid w:val="00F046FC"/>
    <w:rsid w:val="00F0486B"/>
    <w:rsid w:val="00F052A5"/>
    <w:rsid w:val="00F053E9"/>
    <w:rsid w:val="00F0648D"/>
    <w:rsid w:val="00F10A73"/>
    <w:rsid w:val="00F11951"/>
    <w:rsid w:val="00F15083"/>
    <w:rsid w:val="00F15163"/>
    <w:rsid w:val="00F16FF9"/>
    <w:rsid w:val="00F175D8"/>
    <w:rsid w:val="00F1770B"/>
    <w:rsid w:val="00F20F18"/>
    <w:rsid w:val="00F2229E"/>
    <w:rsid w:val="00F23306"/>
    <w:rsid w:val="00F23B21"/>
    <w:rsid w:val="00F2633B"/>
    <w:rsid w:val="00F26779"/>
    <w:rsid w:val="00F31C4B"/>
    <w:rsid w:val="00F34F6A"/>
    <w:rsid w:val="00F35558"/>
    <w:rsid w:val="00F37DDF"/>
    <w:rsid w:val="00F41A95"/>
    <w:rsid w:val="00F41D07"/>
    <w:rsid w:val="00F44DEA"/>
    <w:rsid w:val="00F45CD0"/>
    <w:rsid w:val="00F471E3"/>
    <w:rsid w:val="00F47801"/>
    <w:rsid w:val="00F508B3"/>
    <w:rsid w:val="00F51C70"/>
    <w:rsid w:val="00F53F0B"/>
    <w:rsid w:val="00F5403B"/>
    <w:rsid w:val="00F54170"/>
    <w:rsid w:val="00F545F9"/>
    <w:rsid w:val="00F55393"/>
    <w:rsid w:val="00F556A9"/>
    <w:rsid w:val="00F57B74"/>
    <w:rsid w:val="00F57D53"/>
    <w:rsid w:val="00F62713"/>
    <w:rsid w:val="00F62864"/>
    <w:rsid w:val="00F649C0"/>
    <w:rsid w:val="00F654D7"/>
    <w:rsid w:val="00F67E48"/>
    <w:rsid w:val="00F7145C"/>
    <w:rsid w:val="00F726F4"/>
    <w:rsid w:val="00F72B22"/>
    <w:rsid w:val="00F734D6"/>
    <w:rsid w:val="00F74D2B"/>
    <w:rsid w:val="00F76BFB"/>
    <w:rsid w:val="00F771A8"/>
    <w:rsid w:val="00F777D7"/>
    <w:rsid w:val="00F80A8D"/>
    <w:rsid w:val="00F8252E"/>
    <w:rsid w:val="00F83821"/>
    <w:rsid w:val="00F83CAA"/>
    <w:rsid w:val="00F8728E"/>
    <w:rsid w:val="00F90B13"/>
    <w:rsid w:val="00F91A8B"/>
    <w:rsid w:val="00F91E0D"/>
    <w:rsid w:val="00F91FF9"/>
    <w:rsid w:val="00F9206B"/>
    <w:rsid w:val="00F92098"/>
    <w:rsid w:val="00F93383"/>
    <w:rsid w:val="00F93408"/>
    <w:rsid w:val="00F94345"/>
    <w:rsid w:val="00F94F39"/>
    <w:rsid w:val="00F95154"/>
    <w:rsid w:val="00F965C2"/>
    <w:rsid w:val="00F965E6"/>
    <w:rsid w:val="00FA67EE"/>
    <w:rsid w:val="00FA68FC"/>
    <w:rsid w:val="00FA6E69"/>
    <w:rsid w:val="00FB0E57"/>
    <w:rsid w:val="00FB100E"/>
    <w:rsid w:val="00FB2B58"/>
    <w:rsid w:val="00FB2C69"/>
    <w:rsid w:val="00FB36BA"/>
    <w:rsid w:val="00FB3B82"/>
    <w:rsid w:val="00FB46FE"/>
    <w:rsid w:val="00FB657C"/>
    <w:rsid w:val="00FB66BB"/>
    <w:rsid w:val="00FB754C"/>
    <w:rsid w:val="00FB7FB8"/>
    <w:rsid w:val="00FC0E32"/>
    <w:rsid w:val="00FC0E51"/>
    <w:rsid w:val="00FC1F62"/>
    <w:rsid w:val="00FC4E5C"/>
    <w:rsid w:val="00FC598B"/>
    <w:rsid w:val="00FC6914"/>
    <w:rsid w:val="00FC7100"/>
    <w:rsid w:val="00FC79FE"/>
    <w:rsid w:val="00FD216E"/>
    <w:rsid w:val="00FD23A9"/>
    <w:rsid w:val="00FD3D80"/>
    <w:rsid w:val="00FD5166"/>
    <w:rsid w:val="00FD63A9"/>
    <w:rsid w:val="00FD7464"/>
    <w:rsid w:val="00FE01E5"/>
    <w:rsid w:val="00FE0A54"/>
    <w:rsid w:val="00FE208C"/>
    <w:rsid w:val="00FE29CC"/>
    <w:rsid w:val="00FE2DDE"/>
    <w:rsid w:val="00FE377F"/>
    <w:rsid w:val="00FE42D6"/>
    <w:rsid w:val="00FE5F10"/>
    <w:rsid w:val="00FF06BC"/>
    <w:rsid w:val="00FF0E03"/>
    <w:rsid w:val="00FF1CCB"/>
    <w:rsid w:val="00FF2102"/>
    <w:rsid w:val="00FF252E"/>
    <w:rsid w:val="00FF2829"/>
    <w:rsid w:val="00FF2DAF"/>
    <w:rsid w:val="00FF376F"/>
    <w:rsid w:val="00FF4CBB"/>
    <w:rsid w:val="00FF5629"/>
    <w:rsid w:val="00FF5866"/>
    <w:rsid w:val="00FF5A45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D4AEE"/>
  <w15:docId w15:val="{39F189B4-0F0E-49CA-AAFE-D1066EDC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2FD2"/>
    <w:pPr>
      <w:spacing w:after="0" w:line="240" w:lineRule="auto"/>
      <w:ind w:firstLineChars="200" w:firstLine="20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/>
      <w:outlineLvl w:val="2"/>
    </w:pPr>
    <w:rPr>
      <w:rFonts w:asciiTheme="majorHAnsi" w:eastAsiaTheme="majorEastAsia" w:hAnsiTheme="majorHAnsi"/>
      <w:b/>
      <w:color w:val="D34817" w:themeColor="accent1"/>
      <w:spacing w:val="20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/>
      <w:outlineLvl w:val="5"/>
    </w:pPr>
    <w:rPr>
      <w:rFonts w:asciiTheme="majorHAnsi" w:eastAsiaTheme="majorEastAsia" w:hAnsiTheme="majorHAnsi"/>
      <w:color w:val="524733" w:themeColor="accent3" w:themeShade="80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标题 2字符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标题 3字符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标题字符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标题字符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页脚字符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批注框文本字符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页眉字符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标题 4字符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标题 5字符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标题 6字符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标题 7字符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标题 8字符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标题 9字符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</w:pPr>
  </w:style>
  <w:style w:type="paragraph" w:styleId="af5">
    <w:name w:val="No Spacing"/>
    <w:basedOn w:val="a0"/>
    <w:uiPriority w:val="1"/>
    <w:qFormat/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</w:rPr>
  </w:style>
  <w:style w:type="character" w:customStyle="1" w:styleId="af8">
    <w:name w:val="引用字符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/>
      <w:ind w:left="216"/>
    </w:pPr>
    <w:rPr>
      <w:smallCaps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</w:rPr>
  </w:style>
  <w:style w:type="paragraph" w:styleId="afd">
    <w:name w:val="List Paragraph"/>
    <w:basedOn w:val="a0"/>
    <w:uiPriority w:val="34"/>
    <w:qFormat/>
    <w:rsid w:val="00B477D9"/>
    <w:pPr>
      <w:ind w:firstLine="420"/>
    </w:pPr>
  </w:style>
  <w:style w:type="paragraph" w:styleId="afe">
    <w:name w:val="TOC Heading"/>
    <w:basedOn w:val="1"/>
    <w:next w:val="a0"/>
    <w:uiPriority w:val="39"/>
    <w:unhideWhenUsed/>
    <w:qFormat/>
    <w:rsid w:val="00023AD4"/>
    <w:pPr>
      <w:keepNext/>
      <w:keepLines/>
      <w:spacing w:before="480" w:after="0" w:line="276" w:lineRule="auto"/>
      <w:outlineLvl w:val="9"/>
    </w:pPr>
    <w:rPr>
      <w:rFonts w:cstheme="majorBidi"/>
      <w:bCs/>
      <w:spacing w:val="0"/>
    </w:rPr>
  </w:style>
  <w:style w:type="character" w:styleId="aff">
    <w:name w:val="Hyperlink"/>
    <w:basedOn w:val="a1"/>
    <w:uiPriority w:val="99"/>
    <w:unhideWhenUsed/>
    <w:rsid w:val="00023AD4"/>
    <w:rPr>
      <w:color w:val="CC9900" w:themeColor="hyperlink"/>
      <w:u w:val="single"/>
    </w:rPr>
  </w:style>
  <w:style w:type="paragraph" w:styleId="aff0">
    <w:name w:val="Date"/>
    <w:basedOn w:val="a0"/>
    <w:next w:val="a0"/>
    <w:link w:val="aff1"/>
    <w:uiPriority w:val="99"/>
    <w:semiHidden/>
    <w:unhideWhenUsed/>
    <w:rsid w:val="000C2040"/>
    <w:pPr>
      <w:ind w:leftChars="2500" w:left="100"/>
    </w:pPr>
  </w:style>
  <w:style w:type="character" w:customStyle="1" w:styleId="aff1">
    <w:name w:val="日期字符"/>
    <w:basedOn w:val="a1"/>
    <w:link w:val="aff0"/>
    <w:uiPriority w:val="99"/>
    <w:semiHidden/>
    <w:rsid w:val="000C2040"/>
    <w:rPr>
      <w:rFonts w:cs="Times New Roman"/>
      <w:color w:val="000000" w:themeColor="text1"/>
      <w:szCs w:val="20"/>
    </w:rPr>
  </w:style>
  <w:style w:type="character" w:styleId="aff2">
    <w:name w:val="FollowedHyperlink"/>
    <w:basedOn w:val="a1"/>
    <w:uiPriority w:val="99"/>
    <w:semiHidden/>
    <w:unhideWhenUsed/>
    <w:rsid w:val="00F2229E"/>
    <w:rPr>
      <w:color w:val="96A9A9" w:themeColor="followedHyperlink"/>
      <w:u w:val="single"/>
    </w:rPr>
  </w:style>
  <w:style w:type="paragraph" w:styleId="aff3">
    <w:name w:val="Document Map"/>
    <w:basedOn w:val="a0"/>
    <w:link w:val="aff4"/>
    <w:uiPriority w:val="99"/>
    <w:semiHidden/>
    <w:unhideWhenUsed/>
    <w:rsid w:val="00A5046A"/>
    <w:rPr>
      <w:rFonts w:ascii="宋体" w:eastAsia="宋体"/>
    </w:rPr>
  </w:style>
  <w:style w:type="character" w:customStyle="1" w:styleId="aff4">
    <w:name w:val="文档结构图字符"/>
    <w:basedOn w:val="a1"/>
    <w:link w:val="aff3"/>
    <w:uiPriority w:val="99"/>
    <w:semiHidden/>
    <w:rsid w:val="00A5046A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2017-04-08T00:00:00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D60EE25-933E-2E4D-9C34-6BC4A3B2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Office\Templates\2052\EquityReport.Dotx</Template>
  <TotalTime>1</TotalTime>
  <Pages>7</Pages>
  <Words>1210</Words>
  <Characters>6903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LSTM</vt:lpstr>
    </vt:vector>
  </TitlesOfParts>
  <Company>******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LSTM</dc:title>
  <dc:subject>本文介绍LSTM网络的 各种模型的理论推导</dc:subject>
  <dc:creator>ltdc</dc:creator>
  <cp:lastModifiedBy>Microsoft Office 用户</cp:lastModifiedBy>
  <cp:revision>2</cp:revision>
  <cp:lastPrinted>2011-03-17T01:38:00Z</cp:lastPrinted>
  <dcterms:created xsi:type="dcterms:W3CDTF">2017-11-12T12:30:00Z</dcterms:created>
  <dcterms:modified xsi:type="dcterms:W3CDTF">2017-11-12T12:30:00Z</dcterms:modified>
</cp:coreProperties>
</file>